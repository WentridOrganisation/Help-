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E1" w:rsidRDefault="005C261C" w:rsidP="00A979E1">
      <w:pPr>
        <w:pStyle w:val="Judul"/>
      </w:pPr>
      <w:r>
        <w:rPr>
          <w:lang w:val="en-US"/>
        </w:rPr>
        <w:t>Meeting Owner Help!</w:t>
      </w:r>
      <w:r w:rsidR="00A979E1">
        <w:rPr>
          <w:lang w:bidi="id-ID"/>
        </w:rPr>
        <w:t xml:space="preserve"> </w:t>
      </w:r>
      <w:sdt>
        <w:sdtPr>
          <w:alias w:val="Pemisah garis vertikal:"/>
          <w:tag w:val="Pemisah garis vertikal:"/>
          <w:id w:val="1874568466"/>
          <w:placeholder>
            <w:docPart w:val="A625C92614A24CD2A22D76647761B99D"/>
          </w:placeholder>
          <w:temporary/>
          <w:showingPlcHdr/>
          <w15:appearance w15:val="hidden"/>
        </w:sdtPr>
        <w:sdtEndPr/>
        <w:sdtContent>
          <w:r w:rsidR="00A979E1">
            <w:rPr>
              <w:lang w:bidi="id-ID"/>
            </w:rPr>
            <w:t>|</w:t>
          </w:r>
        </w:sdtContent>
      </w:sdt>
      <w:r w:rsidR="00554EC4">
        <w:t xml:space="preserve"> </w:t>
      </w:r>
      <w:sdt>
        <w:sdtPr>
          <w:rPr>
            <w:rStyle w:val="ReferensiRumit"/>
          </w:rPr>
          <w:alias w:val="Notula:"/>
          <w:tag w:val="Notula:"/>
          <w:id w:val="324875599"/>
          <w:placeholder>
            <w:docPart w:val="137C46CBE56849ABAAAABFB3A52799ED"/>
          </w:placeholder>
          <w:temporary/>
          <w:showingPlcHdr/>
          <w15:appearance w15:val="hidden"/>
        </w:sdtPr>
        <w:sdtEndPr>
          <w:rPr>
            <w:rStyle w:val="FontParagrafDefault"/>
            <w:caps w:val="0"/>
          </w:rPr>
        </w:sdtEndPr>
        <w:sdtContent>
          <w:r w:rsidR="00CB50F2" w:rsidRPr="00CB50F2">
            <w:rPr>
              <w:rStyle w:val="ReferensiRumit"/>
              <w:lang w:bidi="id-ID"/>
            </w:rPr>
            <w:t>Notula</w:t>
          </w:r>
        </w:sdtContent>
      </w:sdt>
    </w:p>
    <w:p w:rsidR="00A979E1" w:rsidRDefault="008A22F6" w:rsidP="00A979E1">
      <w:pPr>
        <w:pStyle w:val="Judul2"/>
      </w:pPr>
      <w:sdt>
        <w:sdtPr>
          <w:alias w:val="Tanggal dan waktu rapat:"/>
          <w:tag w:val="Tanggal dan waktu rapat:"/>
          <w:id w:val="712006246"/>
          <w:placeholder>
            <w:docPart w:val="F6E68BEE8AEA429BA8F4154FE74ABBD0"/>
          </w:placeholder>
          <w:temporary/>
          <w:showingPlcHdr/>
          <w15:appearance w15:val="hidden"/>
        </w:sdtPr>
        <w:sdtEndPr/>
        <w:sdtContent>
          <w:r w:rsidR="00A979E1">
            <w:rPr>
              <w:lang w:bidi="id-ID"/>
            </w:rPr>
            <w:t>Tanggal rapat | waktu</w:t>
          </w:r>
        </w:sdtContent>
      </w:sdt>
      <w:r w:rsidR="00A979E1">
        <w:rPr>
          <w:lang w:bidi="id-ID"/>
        </w:rPr>
        <w:t xml:space="preserve"> </w:t>
      </w:r>
      <w:r w:rsidR="005C261C">
        <w:rPr>
          <w:rStyle w:val="PenekananHalus"/>
          <w:lang w:val="en-US"/>
        </w:rPr>
        <w:t xml:space="preserve">5 </w:t>
      </w:r>
      <w:proofErr w:type="spellStart"/>
      <w:r w:rsidR="005C261C">
        <w:rPr>
          <w:rStyle w:val="PenekananHalus"/>
          <w:lang w:val="en-US"/>
        </w:rPr>
        <w:t>Juli</w:t>
      </w:r>
      <w:proofErr w:type="spellEnd"/>
      <w:r w:rsidR="005C261C">
        <w:rPr>
          <w:rStyle w:val="PenekananHalus"/>
          <w:lang w:val="en-US"/>
        </w:rPr>
        <w:t xml:space="preserve"> 2018</w:t>
      </w:r>
      <w:r w:rsidR="00A979E1" w:rsidRPr="003665F5">
        <w:rPr>
          <w:rStyle w:val="PenekananHalus"/>
          <w:lang w:bidi="id-ID"/>
        </w:rPr>
        <w:t xml:space="preserve"> | </w:t>
      </w:r>
      <w:r w:rsidR="005C261C">
        <w:rPr>
          <w:rStyle w:val="PenekananHalus"/>
          <w:lang w:val="en-US"/>
        </w:rPr>
        <w:t xml:space="preserve">09.00 – </w:t>
      </w:r>
      <w:proofErr w:type="spellStart"/>
      <w:proofErr w:type="gramStart"/>
      <w:r w:rsidR="005C261C">
        <w:rPr>
          <w:rStyle w:val="PenekananHalus"/>
          <w:lang w:val="en-US"/>
        </w:rPr>
        <w:t>selesai</w:t>
      </w:r>
      <w:proofErr w:type="spellEnd"/>
      <w:r w:rsidR="005C261C">
        <w:rPr>
          <w:rStyle w:val="PenekananHalus"/>
          <w:lang w:val="en-US"/>
        </w:rPr>
        <w:t xml:space="preserve">  </w:t>
      </w:r>
      <w:r w:rsidR="00A979E1">
        <w:rPr>
          <w:lang w:bidi="id-ID"/>
        </w:rPr>
        <w:t>|</w:t>
      </w:r>
      <w:proofErr w:type="gramEnd"/>
      <w:r w:rsidR="00A979E1">
        <w:rPr>
          <w:lang w:bidi="id-ID"/>
        </w:rPr>
        <w:t xml:space="preserve"> </w:t>
      </w:r>
      <w:sdt>
        <w:sdtPr>
          <w:alias w:val="Lokasi rapat:"/>
          <w:tag w:val="Lokasi rapat:"/>
          <w:id w:val="1910582416"/>
          <w:placeholder>
            <w:docPart w:val="6BE5E2A6B60E4DAF8B6C256C798EA174"/>
          </w:placeholder>
          <w:temporary/>
          <w:showingPlcHdr/>
          <w15:appearance w15:val="hidden"/>
        </w:sdtPr>
        <w:sdtEndPr/>
        <w:sdtContent>
          <w:r w:rsidR="00A979E1">
            <w:rPr>
              <w:lang w:bidi="id-ID"/>
            </w:rPr>
            <w:t>Lokasi rapat</w:t>
          </w:r>
        </w:sdtContent>
      </w:sdt>
      <w:r w:rsidR="00A979E1">
        <w:rPr>
          <w:lang w:bidi="id-ID"/>
        </w:rPr>
        <w:t xml:space="preserve"> </w:t>
      </w:r>
      <w:sdt>
        <w:sdtPr>
          <w:rPr>
            <w:rStyle w:val="PenekananHalus"/>
          </w:rPr>
          <w:alias w:val="Masukkan lokasi:"/>
          <w:tag w:val="Masukkan lokasi:"/>
          <w:id w:val="465398058"/>
          <w:placeholder>
            <w:docPart w:val="D4DE575325004641A2E4AFCCD5EADF18"/>
          </w:placeholder>
          <w15:appearance w15:val="hidden"/>
        </w:sdtPr>
        <w:sdtEndPr>
          <w:rPr>
            <w:rStyle w:val="FontParagrafDefault"/>
            <w:i w:val="0"/>
            <w:iCs w:val="0"/>
            <w:color w:val="9F2936" w:themeColor="accent2"/>
          </w:rPr>
        </w:sdtEndPr>
        <w:sdtContent>
          <w:r w:rsidR="005C261C">
            <w:rPr>
              <w:rStyle w:val="PenekananHalus"/>
              <w:lang w:val="en-US"/>
            </w:rPr>
            <w:t>BCA Learning Institute A803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 tata letak informasi rapat"/>
      </w:tblPr>
      <w:tblGrid>
        <w:gridCol w:w="5233"/>
        <w:gridCol w:w="5233"/>
      </w:tblGrid>
      <w:tr w:rsidR="00A979E1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 untuk orang yang mengundang rapat, tipe rapat, fasilitator, notulis, dan pencatat waktu"/>
            </w:tblPr>
            <w:tblGrid>
              <w:gridCol w:w="2333"/>
              <w:gridCol w:w="2890"/>
            </w:tblGrid>
            <w:tr w:rsidR="00A979E1" w:rsidTr="00D578F4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8A22F6" w:rsidP="00A979E1">
                  <w:pPr>
                    <w:pStyle w:val="Judul3"/>
                  </w:pPr>
                  <w:sdt>
                    <w:sdtPr>
                      <w:alias w:val="Rapat diundang oleh:"/>
                      <w:tag w:val="Rapat diundang oleh:"/>
                      <w:id w:val="1112008097"/>
                      <w:placeholder>
                        <w:docPart w:val="73B7F9FD908D4DE09BD9081E0DE3F0E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bidi="id-ID"/>
                        </w:rPr>
                        <w:t>Rapat diundang oleh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5C261C" w:rsidP="00D578F4">
                  <w:pPr>
                    <w:spacing w:after="0"/>
                  </w:pPr>
                  <w:r>
                    <w:rPr>
                      <w:lang w:val="en-US"/>
                    </w:rPr>
                    <w:t xml:space="preserve">Daniel </w:t>
                  </w:r>
                  <w:proofErr w:type="spellStart"/>
                  <w:r>
                    <w:rPr>
                      <w:lang w:val="en-US"/>
                    </w:rPr>
                    <w:t>Imanuel</w:t>
                  </w:r>
                  <w:proofErr w:type="spellEnd"/>
                </w:p>
              </w:tc>
            </w:tr>
            <w:tr w:rsidR="00A979E1" w:rsidTr="00D578F4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8A22F6" w:rsidP="00A979E1">
                  <w:pPr>
                    <w:pStyle w:val="Judul3"/>
                  </w:pPr>
                  <w:sdt>
                    <w:sdtPr>
                      <w:alias w:val="Tipe rapat:"/>
                      <w:tag w:val="Tipe rapat:"/>
                      <w:id w:val="1356456911"/>
                      <w:placeholder>
                        <w:docPart w:val="8BD72630C2B84DE9A6D9FE41F74FDFE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bidi="id-ID"/>
                        </w:rPr>
                        <w:t>Tipe rapat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Pr="00C2417F" w:rsidRDefault="00C2417F" w:rsidP="00D578F4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Formal</w:t>
                  </w:r>
                </w:p>
              </w:tc>
            </w:tr>
            <w:tr w:rsidR="00A979E1" w:rsidTr="00D578F4">
              <w:sdt>
                <w:sdtPr>
                  <w:alias w:val="Fasilitator:"/>
                  <w:tag w:val="Fasilitator:"/>
                  <w:id w:val="-1618515975"/>
                  <w:placeholder>
                    <w:docPart w:val="42364680E88F460685EE0EF13B90615D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Judul3"/>
                      </w:pPr>
                      <w:r w:rsidRPr="00A979E1">
                        <w:rPr>
                          <w:lang w:bidi="id-ID"/>
                        </w:rPr>
                        <w:t>Fasilitator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5C261C" w:rsidP="00D578F4">
                  <w:pPr>
                    <w:spacing w:after="0"/>
                  </w:pPr>
                  <w:r>
                    <w:rPr>
                      <w:lang w:val="en-US"/>
                    </w:rPr>
                    <w:t>-</w:t>
                  </w:r>
                </w:p>
              </w:tc>
            </w:tr>
            <w:tr w:rsidR="00A979E1" w:rsidTr="00D578F4">
              <w:sdt>
                <w:sdtPr>
                  <w:alias w:val="Notulis:"/>
                  <w:tag w:val="Notulis:"/>
                  <w:id w:val="-1961940283"/>
                  <w:placeholder>
                    <w:docPart w:val="86181342E41744559C1B347FF5E600F2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Judul3"/>
                      </w:pPr>
                      <w:r w:rsidRPr="00A979E1">
                        <w:rPr>
                          <w:lang w:bidi="id-ID"/>
                        </w:rPr>
                        <w:t>Notulis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5C261C" w:rsidP="00D578F4">
                  <w:pPr>
                    <w:spacing w:after="0"/>
                  </w:pPr>
                  <w:r>
                    <w:rPr>
                      <w:lang w:val="en-US"/>
                    </w:rPr>
                    <w:t>Sherly Natalia</w:t>
                  </w:r>
                </w:p>
              </w:tc>
            </w:tr>
            <w:tr w:rsidR="00A979E1" w:rsidTr="00D578F4">
              <w:sdt>
                <w:sdtPr>
                  <w:alias w:val="Pencatat waktu:"/>
                  <w:tag w:val="Pencatat waktu:"/>
                  <w:id w:val="2113625791"/>
                  <w:placeholder>
                    <w:docPart w:val="C54BC73643ED4DA08A65C7FB8A27747C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Judul3"/>
                      </w:pPr>
                      <w:r w:rsidRPr="00A979E1">
                        <w:rPr>
                          <w:lang w:bidi="id-ID"/>
                        </w:rPr>
                        <w:t>Pencatat waktu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5C261C" w:rsidP="00D578F4">
                  <w:pPr>
                    <w:spacing w:after="0"/>
                  </w:pPr>
                  <w:r>
                    <w:rPr>
                      <w:lang w:val="en-US"/>
                    </w:rPr>
                    <w:t>-</w:t>
                  </w:r>
                </w:p>
              </w:tc>
            </w:tr>
          </w:tbl>
          <w:p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:rsidR="00A979E1" w:rsidRPr="00137619" w:rsidRDefault="005C261C" w:rsidP="00D578F4">
            <w:pPr>
              <w:spacing w:after="0"/>
            </w:pPr>
            <w:r>
              <w:rPr>
                <w:lang w:val="en-US"/>
              </w:rPr>
              <w:t xml:space="preserve">Maria Astrid </w:t>
            </w:r>
            <w:proofErr w:type="spellStart"/>
            <w:r>
              <w:rPr>
                <w:lang w:val="en-US"/>
              </w:rPr>
              <w:t>Coenradina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Saffachrissa</w:t>
            </w:r>
            <w:proofErr w:type="spellEnd"/>
          </w:p>
          <w:p w:rsidR="00A979E1" w:rsidRDefault="005C261C" w:rsidP="00D578F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Weston Kieran</w:t>
            </w:r>
          </w:p>
          <w:p w:rsidR="005C261C" w:rsidRDefault="005C261C" w:rsidP="00D578F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Lewi Jourdan (Project Manager)</w:t>
            </w:r>
          </w:p>
          <w:p w:rsidR="005C261C" w:rsidRDefault="005C261C" w:rsidP="00D578F4">
            <w:pPr>
              <w:spacing w:after="0"/>
            </w:pPr>
            <w:proofErr w:type="spellStart"/>
            <w:r>
              <w:rPr>
                <w:lang w:val="en-US"/>
              </w:rPr>
              <w:t>Hedianto</w:t>
            </w:r>
            <w:proofErr w:type="spellEnd"/>
          </w:p>
        </w:tc>
      </w:tr>
    </w:tbl>
    <w:p w:rsidR="00A979E1" w:rsidRDefault="008A22F6" w:rsidP="00A979E1">
      <w:pPr>
        <w:pStyle w:val="Judul1"/>
      </w:pPr>
      <w:sdt>
        <w:sdtPr>
          <w:alias w:val="Topik agenda:"/>
          <w:tag w:val="Topik agenda:"/>
          <w:id w:val="-877550984"/>
          <w:placeholder>
            <w:docPart w:val="19D91D42F2584DF9BA75F762D032DCBA"/>
          </w:placeholder>
          <w:temporary/>
          <w:showingPlcHdr/>
          <w15:appearance w15:val="hidden"/>
        </w:sdtPr>
        <w:sdtEndPr/>
        <w:sdtContent>
          <w:r w:rsidR="00A979E1">
            <w:rPr>
              <w:lang w:bidi="id-ID"/>
            </w:rPr>
            <w:t>Topik agenda</w:t>
          </w:r>
        </w:sdtContent>
      </w:sdt>
    </w:p>
    <w:bookmarkStart w:id="0" w:name="_Hlk519090592"/>
    <w:bookmarkStart w:id="1" w:name="_GoBack"/>
    <w:p w:rsidR="00A979E1" w:rsidRDefault="008A22F6" w:rsidP="00A979E1">
      <w:pPr>
        <w:pStyle w:val="Judul2"/>
      </w:pPr>
      <w:sdt>
        <w:sdtPr>
          <w:alias w:val="Agenda 1, topik agenda:"/>
          <w:tag w:val="Agenda 1, topik agenda:"/>
          <w:id w:val="-1734764758"/>
          <w:placeholder>
            <w:docPart w:val="14A6675CCC5F4D2E8159B6BFBD5853CA"/>
          </w:placeholder>
          <w:temporary/>
          <w:showingPlcHdr/>
          <w15:appearance w15:val="hidden"/>
        </w:sdtPr>
        <w:sdtEndPr/>
        <w:sdtContent>
          <w:r w:rsidR="00A979E1">
            <w:rPr>
              <w:lang w:bidi="id-ID"/>
            </w:rPr>
            <w:t>Topik agenda</w:t>
          </w:r>
        </w:sdtContent>
      </w:sdt>
      <w:r w:rsidR="00A979E1" w:rsidRPr="00C2417F">
        <w:rPr>
          <w:color w:val="000000" w:themeColor="text1"/>
          <w:lang w:bidi="id-ID"/>
        </w:rPr>
        <w:t xml:space="preserve"> </w:t>
      </w:r>
      <w:proofErr w:type="spellStart"/>
      <w:r w:rsidR="00C2417F" w:rsidRPr="00C2417F">
        <w:rPr>
          <w:color w:val="000000" w:themeColor="text1"/>
          <w:lang w:val="en-US"/>
        </w:rPr>
        <w:t>Mendeskripsikan</w:t>
      </w:r>
      <w:proofErr w:type="spellEnd"/>
      <w:r w:rsidR="00C2417F" w:rsidRPr="00C2417F">
        <w:rPr>
          <w:color w:val="000000" w:themeColor="text1"/>
          <w:lang w:val="en-US"/>
        </w:rPr>
        <w:t xml:space="preserve"> game Help! yang </w:t>
      </w:r>
      <w:proofErr w:type="spellStart"/>
      <w:r w:rsidR="00C2417F" w:rsidRPr="00C2417F">
        <w:rPr>
          <w:color w:val="000000" w:themeColor="text1"/>
          <w:lang w:val="en-US"/>
        </w:rPr>
        <w:t>akan</w:t>
      </w:r>
      <w:proofErr w:type="spellEnd"/>
      <w:r w:rsidR="00C2417F" w:rsidRPr="00C2417F">
        <w:rPr>
          <w:color w:val="000000" w:themeColor="text1"/>
          <w:lang w:val="en-US"/>
        </w:rPr>
        <w:t xml:space="preserve"> </w:t>
      </w:r>
      <w:proofErr w:type="spellStart"/>
      <w:r w:rsidR="00C2417F" w:rsidRPr="00C2417F">
        <w:rPr>
          <w:color w:val="000000" w:themeColor="text1"/>
          <w:lang w:val="en-US"/>
        </w:rPr>
        <w:t>didevelop</w:t>
      </w:r>
      <w:proofErr w:type="spellEnd"/>
    </w:p>
    <w:bookmarkEnd w:id="0"/>
    <w:bookmarkEnd w:id="1"/>
    <w:p w:rsidR="00A979E1" w:rsidRDefault="005C261C" w:rsidP="008B799A">
      <w:pPr>
        <w:jc w:val="both"/>
        <w:rPr>
          <w:lang w:val="en-US"/>
        </w:rPr>
      </w:pPr>
      <w:r>
        <w:rPr>
          <w:lang w:val="en-US"/>
        </w:rPr>
        <w:t xml:space="preserve">Game Help!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edukasi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hal-hal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darurat</w:t>
      </w:r>
      <w:proofErr w:type="spellEnd"/>
      <w:r>
        <w:rPr>
          <w:lang w:val="en-US"/>
        </w:rPr>
        <w:t>.</w:t>
      </w:r>
    </w:p>
    <w:p w:rsidR="001E4EFA" w:rsidRDefault="005C261C" w:rsidP="008B799A">
      <w:pPr>
        <w:jc w:val="both"/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memainkan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game Enigma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di download di </w:t>
      </w:r>
      <w:proofErr w:type="spellStart"/>
      <w:r>
        <w:rPr>
          <w:lang w:val="en-US"/>
        </w:rPr>
        <w:t>playstore</w:t>
      </w:r>
      <w:proofErr w:type="spellEnd"/>
      <w:r w:rsidR="001E4EFA">
        <w:t>.</w:t>
      </w:r>
    </w:p>
    <w:p w:rsidR="00F62446" w:rsidRDefault="005C261C" w:rsidP="008B799A">
      <w:pPr>
        <w:jc w:val="both"/>
      </w:pPr>
      <w:r>
        <w:t xml:space="preserve">Tampilan menu utama berisi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dan memainkan </w:t>
      </w:r>
      <w:proofErr w:type="spellStart"/>
      <w:r>
        <w:t>game</w:t>
      </w:r>
      <w:proofErr w:type="spellEnd"/>
      <w:r>
        <w:t xml:space="preserve"> dengan memilih level/</w:t>
      </w:r>
      <w:proofErr w:type="spellStart"/>
      <w:r>
        <w:t>chapter</w:t>
      </w:r>
      <w:proofErr w:type="spellEnd"/>
      <w:r>
        <w:t>.</w:t>
      </w:r>
      <w:r w:rsidR="00F62446">
        <w:t xml:space="preserve"> Desain</w:t>
      </w:r>
      <w:r w:rsidR="001E4EFA">
        <w:t xml:space="preserve"> </w:t>
      </w:r>
      <w:r w:rsidR="00F62446">
        <w:t xml:space="preserve">dari aplikasi ini memiliki grafik yang mirip dengan aplikasi Enigma. Dan </w:t>
      </w:r>
      <w:proofErr w:type="spellStart"/>
      <w:r w:rsidR="00F62446">
        <w:t>game</w:t>
      </w:r>
      <w:proofErr w:type="spellEnd"/>
      <w:r w:rsidR="00F62446">
        <w:t xml:space="preserve"> ini memiliki cerita yang berkesinambungan antar </w:t>
      </w:r>
      <w:proofErr w:type="spellStart"/>
      <w:r w:rsidR="00F62446">
        <w:t>chapter</w:t>
      </w:r>
      <w:proofErr w:type="spellEnd"/>
      <w:r w:rsidR="00F62446">
        <w:t>.</w:t>
      </w:r>
    </w:p>
    <w:p w:rsidR="00F62446" w:rsidRDefault="00F62446" w:rsidP="005C261C">
      <w:pPr>
        <w:ind w:left="0"/>
      </w:pPr>
      <w:r>
        <w:t xml:space="preserve">Kerangka cerita </w:t>
      </w:r>
      <w:proofErr w:type="spellStart"/>
      <w:r>
        <w:t>game</w:t>
      </w:r>
      <w:proofErr w:type="spellEnd"/>
      <w:r>
        <w:t>:</w:t>
      </w:r>
    </w:p>
    <w:p w:rsidR="00F62446" w:rsidRDefault="00F62446" w:rsidP="00F62446">
      <w:pPr>
        <w:pStyle w:val="DaftarParagraf"/>
        <w:numPr>
          <w:ilvl w:val="0"/>
          <w:numId w:val="11"/>
        </w:numPr>
      </w:pPr>
      <w:r>
        <w:t>Kecelakaan dari motor (tangan patah)</w:t>
      </w:r>
    </w:p>
    <w:p w:rsidR="00F62446" w:rsidRDefault="00F62446" w:rsidP="00F62446">
      <w:pPr>
        <w:pStyle w:val="DaftarParagraf"/>
        <w:numPr>
          <w:ilvl w:val="0"/>
          <w:numId w:val="11"/>
        </w:numPr>
      </w:pPr>
      <w:r>
        <w:t>Terkena serangan binatang</w:t>
      </w:r>
    </w:p>
    <w:p w:rsidR="00F62446" w:rsidRDefault="00F62446" w:rsidP="00F62446">
      <w:pPr>
        <w:pStyle w:val="DaftarParagraf"/>
        <w:numPr>
          <w:ilvl w:val="0"/>
          <w:numId w:val="11"/>
        </w:numPr>
      </w:pPr>
      <w:r>
        <w:t>Tabung gas bocor menyebabkan kebakaran</w:t>
      </w:r>
    </w:p>
    <w:p w:rsidR="00F62446" w:rsidRDefault="00F62446" w:rsidP="00F62446">
      <w:pPr>
        <w:pStyle w:val="DaftarParagraf"/>
        <w:numPr>
          <w:ilvl w:val="0"/>
          <w:numId w:val="11"/>
        </w:numPr>
      </w:pPr>
      <w:r>
        <w:t>Pada waktu upacara ada yang pingsan (membuat tenda)</w:t>
      </w:r>
    </w:p>
    <w:p w:rsidR="00F62446" w:rsidRDefault="00F62446" w:rsidP="00F62446">
      <w:pPr>
        <w:pStyle w:val="DaftarParagraf"/>
        <w:numPr>
          <w:ilvl w:val="0"/>
          <w:numId w:val="11"/>
        </w:numPr>
      </w:pPr>
      <w:r>
        <w:t>Tenggelam (CPR)</w:t>
      </w:r>
    </w:p>
    <w:p w:rsidR="00F62446" w:rsidRDefault="00F62446" w:rsidP="00F62446">
      <w:pPr>
        <w:pStyle w:val="DaftarParagraf"/>
        <w:numPr>
          <w:ilvl w:val="0"/>
          <w:numId w:val="11"/>
        </w:numPr>
      </w:pPr>
      <w:r>
        <w:t>Terjadi gempa</w:t>
      </w:r>
    </w:p>
    <w:p w:rsidR="00F62446" w:rsidRDefault="00F62446" w:rsidP="00F62446">
      <w:pPr>
        <w:ind w:left="0"/>
      </w:pPr>
      <w:r>
        <w:t xml:space="preserve">Hal-hal </w:t>
      </w:r>
      <w:proofErr w:type="spellStart"/>
      <w:r>
        <w:t>optional</w:t>
      </w:r>
      <w:proofErr w:type="spellEnd"/>
      <w:r>
        <w:t xml:space="preserve"> :</w:t>
      </w:r>
    </w:p>
    <w:p w:rsidR="00F62446" w:rsidRDefault="00F62446" w:rsidP="00F62446">
      <w:pPr>
        <w:pStyle w:val="DaftarParagraf"/>
        <w:numPr>
          <w:ilvl w:val="0"/>
          <w:numId w:val="12"/>
        </w:numPr>
      </w:pPr>
      <w:r>
        <w:t xml:space="preserve">Di awal permainan,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nama atau menentukan nama dari karakter</w:t>
      </w:r>
    </w:p>
    <w:p w:rsidR="00F62446" w:rsidRDefault="00F62446" w:rsidP="00F62446">
      <w:pPr>
        <w:pStyle w:val="DaftarParagraf"/>
        <w:numPr>
          <w:ilvl w:val="0"/>
          <w:numId w:val="12"/>
        </w:numPr>
      </w:pPr>
      <w:r>
        <w:t xml:space="preserve">Terdapat </w:t>
      </w:r>
      <w:proofErr w:type="spellStart"/>
      <w:r>
        <w:t>login</w:t>
      </w:r>
      <w:proofErr w:type="spellEnd"/>
    </w:p>
    <w:p w:rsidR="00F62446" w:rsidRDefault="00F62446" w:rsidP="00F62446">
      <w:pPr>
        <w:pStyle w:val="DaftarParagraf"/>
        <w:numPr>
          <w:ilvl w:val="0"/>
          <w:numId w:val="12"/>
        </w:numPr>
      </w:pPr>
      <w:r>
        <w:t xml:space="preserve">Save hingga </w:t>
      </w:r>
      <w:proofErr w:type="spellStart"/>
      <w:r>
        <w:t>checkpoint</w:t>
      </w:r>
      <w:proofErr w:type="spellEnd"/>
      <w:r>
        <w:t xml:space="preserve"> (level)</w:t>
      </w:r>
    </w:p>
    <w:p w:rsidR="00F62446" w:rsidRPr="005C261C" w:rsidRDefault="00F62446" w:rsidP="00F62446">
      <w:pPr>
        <w:pStyle w:val="DaftarParagraf"/>
        <w:numPr>
          <w:ilvl w:val="0"/>
          <w:numId w:val="12"/>
        </w:numPr>
      </w:pPr>
      <w:proofErr w:type="spellStart"/>
      <w:r>
        <w:t>Highscore</w:t>
      </w:r>
      <w:proofErr w:type="spellEnd"/>
      <w:r>
        <w:t xml:space="preserve"> (waktu)</w:t>
      </w:r>
    </w:p>
    <w:p w:rsidR="00A979E1" w:rsidRDefault="008A22F6" w:rsidP="00A979E1">
      <w:sdt>
        <w:sdtPr>
          <w:alias w:val="Agenda 1, kesimpulan:"/>
          <w:tag w:val="Agenda 1, kesimpulan:"/>
          <w:id w:val="1265507262"/>
          <w:placeholder>
            <w:docPart w:val="7D2B6999E3A44C1AB5B0E4F47AE0EA5E"/>
          </w:placeholder>
          <w:temporary/>
          <w:showingPlcHdr/>
          <w15:appearance w15:val="hidden"/>
        </w:sdtPr>
        <w:sdtEndPr/>
        <w:sdtContent>
          <w:r w:rsidR="00A979E1">
            <w:rPr>
              <w:lang w:bidi="id-ID"/>
            </w:rPr>
            <w:t>Kesimpulan</w:t>
          </w:r>
        </w:sdtContent>
      </w:sdt>
      <w:r w:rsidR="00A979E1">
        <w:rPr>
          <w:lang w:bidi="id-ID"/>
        </w:rPr>
        <w:t xml:space="preserve"> </w:t>
      </w:r>
      <w:sdt>
        <w:sdtPr>
          <w:alias w:val="Agenda 1, masukkan penutup:"/>
          <w:tag w:val="Agenda 1, masukkan penutup:"/>
          <w:id w:val="-1232158815"/>
          <w:placeholder>
            <w:docPart w:val="B946B6F4C6A14A2187CD27E528E34D3F"/>
          </w:placeholder>
          <w:temporary/>
          <w:showingPlcHdr/>
          <w15:appearance w15:val="hidden"/>
        </w:sdtPr>
        <w:sdtEndPr/>
        <w:sdtContent>
          <w:r w:rsidR="00A979E1">
            <w:rPr>
              <w:lang w:bidi="id-ID"/>
            </w:rPr>
            <w:t>Penutup</w:t>
          </w:r>
        </w:sdtContent>
      </w:sdt>
    </w:p>
    <w:p w:rsidR="00F62446" w:rsidRDefault="00F62446" w:rsidP="00A979E1">
      <w:r>
        <w:t xml:space="preserve">Menggunakan </w:t>
      </w:r>
      <w:r w:rsidR="001E4EFA">
        <w:t xml:space="preserve">proses model dengan metode </w:t>
      </w:r>
      <w:proofErr w:type="spellStart"/>
      <w:r w:rsidR="001E4EFA">
        <w:t>evolutionary</w:t>
      </w:r>
      <w:proofErr w:type="spellEnd"/>
      <w:r w:rsidR="001E4EFA">
        <w:t xml:space="preserve"> model, </w:t>
      </w:r>
      <w:proofErr w:type="spellStart"/>
      <w:r w:rsidR="001E4EFA">
        <w:t>the</w:t>
      </w:r>
      <w:proofErr w:type="spellEnd"/>
      <w:r w:rsidR="001E4EFA">
        <w:t xml:space="preserve"> spiral.</w:t>
      </w:r>
    </w:p>
    <w:p w:rsidR="00B130AD" w:rsidRDefault="00B130AD" w:rsidP="00A979E1">
      <w:r>
        <w:t xml:space="preserve">Jadwal </w:t>
      </w:r>
      <w:proofErr w:type="spellStart"/>
      <w:r>
        <w:t>meeting</w:t>
      </w:r>
      <w:proofErr w:type="spellEnd"/>
      <w:r>
        <w:t xml:space="preserve"> setiap Senin.</w:t>
      </w:r>
    </w:p>
    <w:tbl>
      <w:tblPr>
        <w:tblStyle w:val="Notularapat"/>
        <w:tblW w:w="5000" w:type="pct"/>
        <w:tblLayout w:type="fixed"/>
        <w:tblLook w:val="04A0" w:firstRow="1" w:lastRow="0" w:firstColumn="1" w:lastColumn="0" w:noHBand="0" w:noVBand="1"/>
        <w:tblDescription w:val="Tabel informasi item tindakan untuk agenda 1"/>
      </w:tblPr>
      <w:tblGrid>
        <w:gridCol w:w="5905"/>
        <w:gridCol w:w="2379"/>
        <w:gridCol w:w="2182"/>
      </w:tblGrid>
      <w:tr w:rsidR="00A979E1" w:rsidRPr="00E52810" w:rsidTr="00554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96" w:type="dxa"/>
          </w:tcPr>
          <w:p w:rsidR="00CB50F2" w:rsidRPr="00E52810" w:rsidRDefault="008A22F6" w:rsidP="00E52810">
            <w:sdt>
              <w:sdtPr>
                <w:alias w:val="Agenda 1, item tindakan:"/>
                <w:tag w:val="Agenda 1, item tindakan:"/>
                <w:id w:val="810443476"/>
                <w:placeholder>
                  <w:docPart w:val="1226FAC3FBFF4439A70522AE37B119F7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bidi="id-ID"/>
                  </w:rPr>
                  <w:t>Item tindakan</w:t>
                </w:r>
              </w:sdtContent>
            </w:sdt>
          </w:p>
        </w:tc>
        <w:sdt>
          <w:sdtPr>
            <w:alias w:val="Agenda 1, penanggung jawab:"/>
            <w:tag w:val="Agenda 1, penanggung jawab:"/>
            <w:id w:val="352783267"/>
            <w:placeholder>
              <w:docPart w:val="BCD746C7B5BF4BDB89BDAC427C550C6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54" w:type="dxa"/>
              </w:tcPr>
              <w:p w:rsidR="00A979E1" w:rsidRPr="00E52810" w:rsidRDefault="00A979E1" w:rsidP="00E52810">
                <w:r w:rsidRPr="00E52810">
                  <w:rPr>
                    <w:lang w:bidi="id-ID"/>
                  </w:rPr>
                  <w:t>Penanggung jawab</w:t>
                </w:r>
              </w:p>
            </w:tc>
          </w:sdtContent>
        </w:sdt>
        <w:sdt>
          <w:sdtPr>
            <w:alias w:val="Agenda 1, tenggat waktu:"/>
            <w:tag w:val="Agenda 1, tenggat waktu:"/>
            <w:id w:val="1450979630"/>
            <w:placeholder>
              <w:docPart w:val="9250323A2BA342F5863FF491E7AC2F7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rPr>
                    <w:lang w:bidi="id-ID"/>
                  </w:rPr>
                  <w:t>Tenggat waktu</w:t>
                </w:r>
              </w:p>
            </w:tc>
          </w:sdtContent>
        </w:sdt>
      </w:tr>
      <w:tr w:rsidR="00A979E1" w:rsidRPr="00E52810" w:rsidTr="00554EC4">
        <w:tc>
          <w:tcPr>
            <w:tcW w:w="6096" w:type="dxa"/>
          </w:tcPr>
          <w:p w:rsidR="00A979E1" w:rsidRPr="00E52810" w:rsidRDefault="004B66CB" w:rsidP="00E52810">
            <w:pPr>
              <w:ind w:left="0"/>
            </w:pPr>
            <w:r>
              <w:t xml:space="preserve">Pelajari </w:t>
            </w:r>
            <w:proofErr w:type="spellStart"/>
            <w:r>
              <w:t>construct</w:t>
            </w:r>
            <w:proofErr w:type="spellEnd"/>
            <w:r>
              <w:t xml:space="preserve"> 2 </w:t>
            </w:r>
          </w:p>
        </w:tc>
        <w:tc>
          <w:tcPr>
            <w:tcW w:w="2454" w:type="dxa"/>
          </w:tcPr>
          <w:p w:rsidR="00A979E1" w:rsidRPr="00E52810" w:rsidRDefault="001E4EFA" w:rsidP="00E52810">
            <w:pPr>
              <w:ind w:left="0"/>
            </w:pPr>
            <w:r>
              <w:t>Developer</w:t>
            </w:r>
          </w:p>
        </w:tc>
        <w:tc>
          <w:tcPr>
            <w:tcW w:w="2250" w:type="dxa"/>
          </w:tcPr>
          <w:p w:rsidR="00A979E1" w:rsidRPr="00E52810" w:rsidRDefault="001E4EFA" w:rsidP="00E52810">
            <w:pPr>
              <w:ind w:left="0"/>
            </w:pPr>
            <w:r>
              <w:t>Senin, 9 Juli 2018</w:t>
            </w:r>
          </w:p>
        </w:tc>
      </w:tr>
      <w:tr w:rsidR="00A979E1" w:rsidRPr="00E52810" w:rsidTr="00554EC4">
        <w:tc>
          <w:tcPr>
            <w:tcW w:w="6096" w:type="dxa"/>
          </w:tcPr>
          <w:p w:rsidR="00A979E1" w:rsidRPr="00E52810" w:rsidRDefault="001E4EFA" w:rsidP="00E52810">
            <w:pPr>
              <w:ind w:left="0"/>
            </w:pPr>
            <w:r>
              <w:t>Desain properti</w:t>
            </w:r>
          </w:p>
        </w:tc>
        <w:tc>
          <w:tcPr>
            <w:tcW w:w="2454" w:type="dxa"/>
          </w:tcPr>
          <w:p w:rsidR="00A979E1" w:rsidRPr="00E52810" w:rsidRDefault="001E4EFA" w:rsidP="00E52810">
            <w:pPr>
              <w:ind w:left="0"/>
            </w:pPr>
            <w:r>
              <w:t>Developer</w:t>
            </w:r>
          </w:p>
        </w:tc>
        <w:tc>
          <w:tcPr>
            <w:tcW w:w="2250" w:type="dxa"/>
          </w:tcPr>
          <w:p w:rsidR="00A979E1" w:rsidRPr="00E52810" w:rsidRDefault="001E4EFA" w:rsidP="00E52810">
            <w:pPr>
              <w:ind w:left="0"/>
            </w:pPr>
            <w:r>
              <w:t>Senin, 9 Juli 2018</w:t>
            </w:r>
          </w:p>
        </w:tc>
      </w:tr>
    </w:tbl>
    <w:p w:rsidR="0017681F" w:rsidRDefault="0017681F" w:rsidP="001E4EFA">
      <w:pPr>
        <w:pStyle w:val="Judul2"/>
      </w:pPr>
    </w:p>
    <w:sectPr w:rsidR="0017681F" w:rsidSect="00554EC4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2F6" w:rsidRDefault="008A22F6">
      <w:pPr>
        <w:spacing w:after="0"/>
      </w:pPr>
      <w:r>
        <w:separator/>
      </w:r>
    </w:p>
  </w:endnote>
  <w:endnote w:type="continuationSeparator" w:id="0">
    <w:p w:rsidR="008A22F6" w:rsidRDefault="008A22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CB50F2" w:rsidP="00CB50F2">
    <w:pPr>
      <w:pStyle w:val="Footer"/>
    </w:pPr>
    <w:r>
      <w:rPr>
        <w:lang w:bidi="id-ID"/>
      </w:rPr>
      <w:t xml:space="preserve">Halaman </w:t>
    </w:r>
    <w:r>
      <w:rPr>
        <w:lang w:bidi="id-ID"/>
      </w:rPr>
      <w:fldChar w:fldCharType="begin"/>
    </w:r>
    <w:r>
      <w:rPr>
        <w:lang w:bidi="id-ID"/>
      </w:rPr>
      <w:instrText xml:space="preserve"> PAGE   \* MERGEFORMAT </w:instrText>
    </w:r>
    <w:r>
      <w:rPr>
        <w:lang w:bidi="id-ID"/>
      </w:rPr>
      <w:fldChar w:fldCharType="separate"/>
    </w:r>
    <w:r w:rsidR="008B799A">
      <w:rPr>
        <w:noProof/>
        <w:lang w:bidi="id-ID"/>
      </w:rPr>
      <w:t>2</w:t>
    </w:r>
    <w:r>
      <w:rPr>
        <w:lang w:bidi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2F6" w:rsidRDefault="008A22F6">
      <w:pPr>
        <w:spacing w:after="0"/>
      </w:pPr>
      <w:r>
        <w:separator/>
      </w:r>
    </w:p>
  </w:footnote>
  <w:footnote w:type="continuationSeparator" w:id="0">
    <w:p w:rsidR="008A22F6" w:rsidRDefault="008A22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NomorDafta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NomorDafta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NomorDafta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NomorDafta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PoinDaftar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PoinDaftar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PoinDaftar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PoinDaftar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NomorDafta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PoinDaft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B0761C"/>
    <w:multiLevelType w:val="hybridMultilevel"/>
    <w:tmpl w:val="CD888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C44CDF"/>
    <w:multiLevelType w:val="hybridMultilevel"/>
    <w:tmpl w:val="73D4F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1C"/>
    <w:rsid w:val="00070820"/>
    <w:rsid w:val="001005E5"/>
    <w:rsid w:val="00107A25"/>
    <w:rsid w:val="001118FD"/>
    <w:rsid w:val="00152CC8"/>
    <w:rsid w:val="0017681F"/>
    <w:rsid w:val="001C4546"/>
    <w:rsid w:val="001E4EFA"/>
    <w:rsid w:val="002B6C94"/>
    <w:rsid w:val="002E7469"/>
    <w:rsid w:val="002F4ABE"/>
    <w:rsid w:val="00353916"/>
    <w:rsid w:val="003A4DD3"/>
    <w:rsid w:val="003B1BCE"/>
    <w:rsid w:val="003C1B81"/>
    <w:rsid w:val="003C6B6C"/>
    <w:rsid w:val="0041439B"/>
    <w:rsid w:val="00444D8F"/>
    <w:rsid w:val="004B66CB"/>
    <w:rsid w:val="0052642B"/>
    <w:rsid w:val="00554EC4"/>
    <w:rsid w:val="00557792"/>
    <w:rsid w:val="005C261C"/>
    <w:rsid w:val="005E7D19"/>
    <w:rsid w:val="0066086F"/>
    <w:rsid w:val="00672A6F"/>
    <w:rsid w:val="006928B4"/>
    <w:rsid w:val="006D571F"/>
    <w:rsid w:val="006F5A3F"/>
    <w:rsid w:val="00714174"/>
    <w:rsid w:val="007253CC"/>
    <w:rsid w:val="008431CB"/>
    <w:rsid w:val="008A22F6"/>
    <w:rsid w:val="008B799A"/>
    <w:rsid w:val="008E2FAF"/>
    <w:rsid w:val="0093449B"/>
    <w:rsid w:val="009916AE"/>
    <w:rsid w:val="00A979E1"/>
    <w:rsid w:val="00B130AD"/>
    <w:rsid w:val="00B45E12"/>
    <w:rsid w:val="00BF141E"/>
    <w:rsid w:val="00C2417F"/>
    <w:rsid w:val="00C9013A"/>
    <w:rsid w:val="00CB50F2"/>
    <w:rsid w:val="00CF5C61"/>
    <w:rsid w:val="00D6466C"/>
    <w:rsid w:val="00D90A37"/>
    <w:rsid w:val="00DC2307"/>
    <w:rsid w:val="00E52810"/>
    <w:rsid w:val="00E70F21"/>
    <w:rsid w:val="00EB43FE"/>
    <w:rsid w:val="00F01E89"/>
    <w:rsid w:val="00F45ED3"/>
    <w:rsid w:val="00F560A1"/>
    <w:rsid w:val="00F62446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94A81"/>
  <w15:chartTrackingRefBased/>
  <w15:docId w15:val="{2BDDCBDB-5BB7-486D-A37E-C3A6F18A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Judul1">
    <w:name w:val="heading 1"/>
    <w:basedOn w:val="Normal"/>
    <w:link w:val="Judul1K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Judul2">
    <w:name w:val="heading 2"/>
    <w:basedOn w:val="Normal"/>
    <w:link w:val="Judul2K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Judul3">
    <w:name w:val="heading 3"/>
    <w:basedOn w:val="Normal"/>
    <w:link w:val="Judul3K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Notularapat">
    <w:name w:val="Notula rapat"/>
    <w:basedOn w:val="Tabel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ReferensiRumit">
    <w:name w:val="Subtle Reference"/>
    <w:basedOn w:val="FontParagrafDefaul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K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KAR">
    <w:name w:val="Header KAR"/>
    <w:basedOn w:val="FontParagrafDefaul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Tempatpenampungteks">
    <w:name w:val="Placeholder Text"/>
    <w:basedOn w:val="FontParagrafDefault"/>
    <w:uiPriority w:val="99"/>
    <w:semiHidden/>
    <w:rPr>
      <w:color w:val="80808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fi">
    <w:name w:val="Bibliography"/>
    <w:basedOn w:val="Normal"/>
    <w:next w:val="Normal"/>
    <w:uiPriority w:val="37"/>
    <w:semiHidden/>
    <w:unhideWhenUsed/>
    <w:rsid w:val="00CF5C61"/>
  </w:style>
  <w:style w:type="paragraph" w:styleId="TeksBlok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TeksIsi">
    <w:name w:val="Body Text"/>
    <w:basedOn w:val="Normal"/>
    <w:link w:val="TeksIsiKAR"/>
    <w:uiPriority w:val="99"/>
    <w:semiHidden/>
    <w:unhideWhenUsed/>
    <w:rsid w:val="00CF5C61"/>
    <w:pPr>
      <w:spacing w:after="120"/>
    </w:pPr>
  </w:style>
  <w:style w:type="character" w:customStyle="1" w:styleId="TeksIsiKAR">
    <w:name w:val="Teks Isi KAR"/>
    <w:basedOn w:val="FontParagrafDefault"/>
    <w:link w:val="TeksIsi"/>
    <w:uiPriority w:val="99"/>
    <w:semiHidden/>
    <w:rsid w:val="00CF5C61"/>
    <w:rPr>
      <w:spacing w:val="4"/>
    </w:rPr>
  </w:style>
  <w:style w:type="paragraph" w:styleId="TeksIsi2">
    <w:name w:val="Body Text 2"/>
    <w:basedOn w:val="Normal"/>
    <w:link w:val="TeksIsi2KAR"/>
    <w:uiPriority w:val="99"/>
    <w:semiHidden/>
    <w:unhideWhenUsed/>
    <w:rsid w:val="00CF5C61"/>
    <w:pPr>
      <w:spacing w:after="120" w:line="480" w:lineRule="auto"/>
    </w:pPr>
  </w:style>
  <w:style w:type="character" w:customStyle="1" w:styleId="TeksIsi2KAR">
    <w:name w:val="Teks Isi 2 KAR"/>
    <w:basedOn w:val="FontParagrafDefault"/>
    <w:link w:val="TeksIsi2"/>
    <w:uiPriority w:val="99"/>
    <w:semiHidden/>
    <w:rsid w:val="00CF5C61"/>
    <w:rPr>
      <w:spacing w:val="4"/>
    </w:rPr>
  </w:style>
  <w:style w:type="paragraph" w:styleId="TeksIsi3">
    <w:name w:val="Body Text 3"/>
    <w:basedOn w:val="Normal"/>
    <w:link w:val="TeksIsi3K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TeksIsi3KAR">
    <w:name w:val="Teks Isi 3 KAR"/>
    <w:basedOn w:val="FontParagrafDefault"/>
    <w:link w:val="TeksIsi3"/>
    <w:uiPriority w:val="99"/>
    <w:semiHidden/>
    <w:rsid w:val="00CF5C61"/>
    <w:rPr>
      <w:spacing w:val="4"/>
      <w:szCs w:val="16"/>
    </w:rPr>
  </w:style>
  <w:style w:type="paragraph" w:styleId="IndenPertamaTeksIsi">
    <w:name w:val="Body Text First Indent"/>
    <w:basedOn w:val="TeksIsi"/>
    <w:link w:val="IndenPertamaTeksIsiKAR"/>
    <w:uiPriority w:val="99"/>
    <w:semiHidden/>
    <w:unhideWhenUsed/>
    <w:rsid w:val="00CF5C61"/>
    <w:pPr>
      <w:spacing w:after="240"/>
      <w:ind w:firstLine="360"/>
    </w:pPr>
  </w:style>
  <w:style w:type="character" w:customStyle="1" w:styleId="IndenPertamaTeksIsiKAR">
    <w:name w:val="Inden Pertama Teks Isi KAR"/>
    <w:basedOn w:val="TeksIsiKAR"/>
    <w:link w:val="IndenPertamaTeksIsi"/>
    <w:uiPriority w:val="99"/>
    <w:semiHidden/>
    <w:rsid w:val="00CF5C61"/>
    <w:rPr>
      <w:spacing w:val="4"/>
    </w:rPr>
  </w:style>
  <w:style w:type="paragraph" w:styleId="IndenTeksIsi">
    <w:name w:val="Body Text Indent"/>
    <w:basedOn w:val="Normal"/>
    <w:link w:val="IndenTeksIsiKAR"/>
    <w:uiPriority w:val="99"/>
    <w:semiHidden/>
    <w:unhideWhenUsed/>
    <w:rsid w:val="00CF5C61"/>
    <w:pPr>
      <w:spacing w:after="120"/>
      <w:ind w:left="360"/>
    </w:pPr>
  </w:style>
  <w:style w:type="character" w:customStyle="1" w:styleId="IndenTeksIsiKAR">
    <w:name w:val="Inden Teks Isi KAR"/>
    <w:basedOn w:val="FontParagrafDefault"/>
    <w:link w:val="IndenTeksIsi"/>
    <w:uiPriority w:val="99"/>
    <w:semiHidden/>
    <w:rsid w:val="00CF5C61"/>
    <w:rPr>
      <w:spacing w:val="4"/>
    </w:rPr>
  </w:style>
  <w:style w:type="paragraph" w:styleId="IndenPertamaTeksIsi2">
    <w:name w:val="Body Text First Indent 2"/>
    <w:basedOn w:val="IndenTeksIsi"/>
    <w:link w:val="IndenPertamaTeksIsi2KAR"/>
    <w:uiPriority w:val="99"/>
    <w:semiHidden/>
    <w:unhideWhenUsed/>
    <w:rsid w:val="00CF5C61"/>
    <w:pPr>
      <w:spacing w:after="240"/>
      <w:ind w:firstLine="360"/>
    </w:pPr>
  </w:style>
  <w:style w:type="character" w:customStyle="1" w:styleId="IndenPertamaTeksIsi2KAR">
    <w:name w:val="Inden Pertama Teks Isi 2 KAR"/>
    <w:basedOn w:val="IndenTeksIsiKAR"/>
    <w:link w:val="IndenPertamaTeksIsi2"/>
    <w:uiPriority w:val="99"/>
    <w:semiHidden/>
    <w:rsid w:val="00CF5C61"/>
    <w:rPr>
      <w:spacing w:val="4"/>
    </w:rPr>
  </w:style>
  <w:style w:type="paragraph" w:styleId="IndenTeksIsi2">
    <w:name w:val="Body Text Indent 2"/>
    <w:basedOn w:val="Normal"/>
    <w:link w:val="IndenTeksIsi2K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IndenTeksIsi2KAR">
    <w:name w:val="Inden Teks Isi 2 KAR"/>
    <w:basedOn w:val="FontParagrafDefault"/>
    <w:link w:val="IndenTeksIsi2"/>
    <w:uiPriority w:val="99"/>
    <w:semiHidden/>
    <w:rsid w:val="00CF5C61"/>
    <w:rPr>
      <w:spacing w:val="4"/>
    </w:rPr>
  </w:style>
  <w:style w:type="paragraph" w:styleId="IndenTeksIsi3">
    <w:name w:val="Body Text Indent 3"/>
    <w:basedOn w:val="Normal"/>
    <w:link w:val="IndenTeksIsi3K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IndenTeksIsi3KAR">
    <w:name w:val="Inden Teks Isi 3 KAR"/>
    <w:basedOn w:val="FontParagrafDefault"/>
    <w:link w:val="IndenTeksIsi3"/>
    <w:uiPriority w:val="99"/>
    <w:semiHidden/>
    <w:rsid w:val="00CF5C61"/>
    <w:rPr>
      <w:spacing w:val="4"/>
      <w:szCs w:val="16"/>
    </w:rPr>
  </w:style>
  <w:style w:type="character" w:styleId="JudulBuku">
    <w:name w:val="Book Title"/>
    <w:basedOn w:val="FontParagrafDefaul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Keteranga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KisiBerwarna">
    <w:name w:val="Colorful Grid"/>
    <w:basedOn w:val="Tabel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Berwarna-Aksen1">
    <w:name w:val="Colorful Grid Accent 1"/>
    <w:basedOn w:val="Tabel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KisiBerwarna-Aksen2">
    <w:name w:val="Colorful Grid Accent 2"/>
    <w:basedOn w:val="Tabel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KisiBerwarna-Aksen3">
    <w:name w:val="Colorful Grid Accent 3"/>
    <w:basedOn w:val="Tabel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KisiBerwarna-Aksen4">
    <w:name w:val="Colorful Grid Accent 4"/>
    <w:basedOn w:val="Tabel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KisiBerwarna-Aksen5">
    <w:name w:val="Colorful Grid Accent 5"/>
    <w:basedOn w:val="Tabel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KisiBerwarna-Aksen6">
    <w:name w:val="Colorful Grid Accent 6"/>
    <w:basedOn w:val="Tabel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DaftarBerwarna">
    <w:name w:val="Colorful List"/>
    <w:basedOn w:val="Tabel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ftarBerwarna-Aksen1">
    <w:name w:val="Colorful List Accent 1"/>
    <w:basedOn w:val="Tabel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DaftarBerwarna-Aksen2">
    <w:name w:val="Colorful List Accent 2"/>
    <w:basedOn w:val="Tabel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DaftarBerwarna-Aksen3">
    <w:name w:val="Colorful List Accent 3"/>
    <w:basedOn w:val="Tabel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DaftarBerwarna-Aksen4">
    <w:name w:val="Colorful List Accent 4"/>
    <w:basedOn w:val="Tabel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DaftarBerwarna-Aksen5">
    <w:name w:val="Colorful List Accent 5"/>
    <w:basedOn w:val="Tabel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DaftarBerwarna-Aksen6">
    <w:name w:val="Colorful List Accent 6"/>
    <w:basedOn w:val="Tabel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BayanganBerwarna">
    <w:name w:val="Colorful Shading"/>
    <w:basedOn w:val="Tabel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1">
    <w:name w:val="Colorful Shading Accent 1"/>
    <w:basedOn w:val="Tabel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2">
    <w:name w:val="Colorful Shading Accent 2"/>
    <w:basedOn w:val="Tabel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3">
    <w:name w:val="Colorful Shading Accent 3"/>
    <w:basedOn w:val="Tabel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BayanganBerwarna-Aksen4">
    <w:name w:val="Colorful Shading Accent 4"/>
    <w:basedOn w:val="Tabel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5">
    <w:name w:val="Colorful Shading Accent 5"/>
    <w:basedOn w:val="Tabel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6">
    <w:name w:val="Colorful Shading Accent 6"/>
    <w:basedOn w:val="Tabel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erensiKomentar">
    <w:name w:val="annotation reference"/>
    <w:basedOn w:val="FontParagrafDefault"/>
    <w:uiPriority w:val="99"/>
    <w:semiHidden/>
    <w:unhideWhenUsed/>
    <w:rsid w:val="00CF5C61"/>
    <w:rPr>
      <w:sz w:val="22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CF5C61"/>
    <w:rPr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CF5C61"/>
    <w:rPr>
      <w:spacing w:val="4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CF5C61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CF5C61"/>
    <w:rPr>
      <w:b/>
      <w:bCs/>
      <w:spacing w:val="4"/>
      <w:szCs w:val="20"/>
    </w:rPr>
  </w:style>
  <w:style w:type="table" w:styleId="DaftarGelap">
    <w:name w:val="Dark List"/>
    <w:basedOn w:val="Tabel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ftarGelap-Aksen1">
    <w:name w:val="Dark List Accent 1"/>
    <w:basedOn w:val="Tabel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ftarGelap-Aksen2">
    <w:name w:val="Dark List Accent 2"/>
    <w:basedOn w:val="Tabel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ftarGelap-Aksen3">
    <w:name w:val="Dark List Accent 3"/>
    <w:basedOn w:val="Tabel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ftarGelap-Aksen4">
    <w:name w:val="Dark List Accent 4"/>
    <w:basedOn w:val="Tabel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ftarGelap-Aksen5">
    <w:name w:val="Dark List Accent 5"/>
    <w:basedOn w:val="Tabel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ftarGelap-Aksen6">
    <w:name w:val="Dark List Accent 6"/>
    <w:basedOn w:val="Tabel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PetaDokumen">
    <w:name w:val="Document Map"/>
    <w:basedOn w:val="Normal"/>
    <w:link w:val="PetaDokumenK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PetaDokumenKAR">
    <w:name w:val="Peta Dokumen KAR"/>
    <w:basedOn w:val="FontParagrafDefault"/>
    <w:link w:val="PetaDokumen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TandatanganEmail">
    <w:name w:val="E-mail Signature"/>
    <w:basedOn w:val="Normal"/>
    <w:link w:val="TandatanganEmailKAR"/>
    <w:uiPriority w:val="99"/>
    <w:semiHidden/>
    <w:unhideWhenUsed/>
    <w:rsid w:val="00CF5C61"/>
    <w:pPr>
      <w:spacing w:after="0"/>
    </w:pPr>
  </w:style>
  <w:style w:type="character" w:customStyle="1" w:styleId="TandatanganEmailKAR">
    <w:name w:val="Tanda tangan Email KAR"/>
    <w:basedOn w:val="FontParagrafDefault"/>
    <w:link w:val="TandatanganEmail"/>
    <w:uiPriority w:val="99"/>
    <w:semiHidden/>
    <w:rsid w:val="00CF5C61"/>
    <w:rPr>
      <w:spacing w:val="4"/>
    </w:rPr>
  </w:style>
  <w:style w:type="character" w:styleId="Penekanan">
    <w:name w:val="Emphasis"/>
    <w:basedOn w:val="FontParagrafDefault"/>
    <w:uiPriority w:val="20"/>
    <w:semiHidden/>
    <w:unhideWhenUsed/>
    <w:qFormat/>
    <w:rsid w:val="00CF5C61"/>
    <w:rPr>
      <w:i/>
      <w:iCs/>
    </w:rPr>
  </w:style>
  <w:style w:type="character" w:styleId="ReferensiCatatanAkhir">
    <w:name w:val="endnote reference"/>
    <w:basedOn w:val="FontParagrafDefault"/>
    <w:uiPriority w:val="99"/>
    <w:semiHidden/>
    <w:unhideWhenUsed/>
    <w:rsid w:val="00CF5C61"/>
    <w:rPr>
      <w:vertAlign w:val="superscript"/>
    </w:rPr>
  </w:style>
  <w:style w:type="paragraph" w:styleId="TeksCatatanAkhir">
    <w:name w:val="endnote text"/>
    <w:basedOn w:val="Normal"/>
    <w:link w:val="TeksCatatanAkhirK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TeksCatatanAkhirKAR">
    <w:name w:val="Teks Catatan Akhir KAR"/>
    <w:basedOn w:val="FontParagrafDefault"/>
    <w:link w:val="TeksCatatanAkhir"/>
    <w:uiPriority w:val="99"/>
    <w:semiHidden/>
    <w:rsid w:val="00CF5C61"/>
    <w:rPr>
      <w:spacing w:val="4"/>
      <w:szCs w:val="20"/>
    </w:rPr>
  </w:style>
  <w:style w:type="paragraph" w:styleId="AlamatAmplop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PengembalianAmplop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HiperlinkyangDiikuti">
    <w:name w:val="FollowedHyperlink"/>
    <w:basedOn w:val="FontParagrafDefaul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K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KAR">
    <w:name w:val="Footer KAR"/>
    <w:basedOn w:val="FontParagrafDefaul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ReferensiCatatanKaki">
    <w:name w:val="footnote reference"/>
    <w:basedOn w:val="FontParagrafDefault"/>
    <w:uiPriority w:val="99"/>
    <w:semiHidden/>
    <w:unhideWhenUsed/>
    <w:rsid w:val="00CF5C61"/>
    <w:rPr>
      <w:vertAlign w:val="superscript"/>
    </w:rPr>
  </w:style>
  <w:style w:type="paragraph" w:styleId="TeksCatatanKaki">
    <w:name w:val="footnote text"/>
    <w:basedOn w:val="Normal"/>
    <w:link w:val="TeksCatatanKakiK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00CF5C61"/>
    <w:rPr>
      <w:spacing w:val="4"/>
      <w:szCs w:val="20"/>
    </w:rPr>
  </w:style>
  <w:style w:type="table" w:styleId="TabelKisi1Terang">
    <w:name w:val="Grid Table 1 Light"/>
    <w:basedOn w:val="Tabel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Kisi1Terang-Aksen1">
    <w:name w:val="Grid Table 1 Light Accent 1"/>
    <w:basedOn w:val="Tabel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ksen2">
    <w:name w:val="Grid Table 1 Light Accent 2"/>
    <w:basedOn w:val="Tabel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Kisi1Terang-Aksen3">
    <w:name w:val="Grid Table 1 Light Accent 3"/>
    <w:basedOn w:val="Tabel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Kisi1Terang-Aksen4">
    <w:name w:val="Grid Table 1 Light Accent 4"/>
    <w:basedOn w:val="Tabel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Kisi1Terang-Aksen5">
    <w:name w:val="Grid Table 1 Light Accent 5"/>
    <w:basedOn w:val="Tabel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Kisi1Terang-Aksen6">
    <w:name w:val="Grid Table 1 Light Accent 6"/>
    <w:basedOn w:val="Tabel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Kisi2">
    <w:name w:val="Grid Table 2"/>
    <w:basedOn w:val="Tabel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Kisi2-Aksen1">
    <w:name w:val="Grid Table 2 Accent 1"/>
    <w:basedOn w:val="Tabel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Kisi2-Aksen2">
    <w:name w:val="Grid Table 2 Accent 2"/>
    <w:basedOn w:val="Tabel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Kisi2-Aksen3">
    <w:name w:val="Grid Table 2 Accent 3"/>
    <w:basedOn w:val="Tabel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Kisi2-Aksen4">
    <w:name w:val="Grid Table 2 Accent 4"/>
    <w:basedOn w:val="Tabel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Kisi2-Aksen5">
    <w:name w:val="Grid Table 2 Accent 5"/>
    <w:basedOn w:val="Tabel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Kisi2-Aksen6">
    <w:name w:val="Grid Table 2 Accent 6"/>
    <w:basedOn w:val="Tabel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Kisi3">
    <w:name w:val="Grid Table 3"/>
    <w:basedOn w:val="Tabel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Kisi3-Aksen1">
    <w:name w:val="Grid Table 3 Accent 1"/>
    <w:basedOn w:val="Tabel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TabelKisi3-Aksen2">
    <w:name w:val="Grid Table 3 Accent 2"/>
    <w:basedOn w:val="Tabel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TabelKisi3-Aksen3">
    <w:name w:val="Grid Table 3 Accent 3"/>
    <w:basedOn w:val="Tabel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TabelKisi3-Aksen4">
    <w:name w:val="Grid Table 3 Accent 4"/>
    <w:basedOn w:val="Tabel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TabelKisi3-Aksen5">
    <w:name w:val="Grid Table 3 Accent 5"/>
    <w:basedOn w:val="Tabel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TabelKisi3-Aksen6">
    <w:name w:val="Grid Table 3 Accent 6"/>
    <w:basedOn w:val="Tabel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TabelKisi4">
    <w:name w:val="Grid Table 4"/>
    <w:basedOn w:val="Tabel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Kisi4-Aksen1">
    <w:name w:val="Grid Table 4 Accent 1"/>
    <w:basedOn w:val="Tabel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Kisi4-Aksen2">
    <w:name w:val="Grid Table 4 Accent 2"/>
    <w:basedOn w:val="Tabel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Kisi4-Aksen3">
    <w:name w:val="Grid Table 4 Accent 3"/>
    <w:basedOn w:val="Tabel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Kisi4-Aksen4">
    <w:name w:val="Grid Table 4 Accent 4"/>
    <w:basedOn w:val="Tabel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Kisi4-Aksen5">
    <w:name w:val="Grid Table 4 Accent 5"/>
    <w:basedOn w:val="Tabel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Kisi4-Aksen6">
    <w:name w:val="Grid Table 4 Accent 6"/>
    <w:basedOn w:val="Tabel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Kisi5Gelap">
    <w:name w:val="Grid Table 5 Dark"/>
    <w:basedOn w:val="Tabel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Kisi5Gelap-Aksen1">
    <w:name w:val="Grid Table 5 Dark Accent 1"/>
    <w:basedOn w:val="Tabel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TabelKisi5Gelap-Aksen2">
    <w:name w:val="Grid Table 5 Dark Accent 2"/>
    <w:basedOn w:val="Tabel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TabelKisi5Gelap-Aksen3">
    <w:name w:val="Grid Table 5 Dark Accent 3"/>
    <w:basedOn w:val="Tabel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TabelKisi5Gelap-Aksen4">
    <w:name w:val="Grid Table 5 Dark Accent 4"/>
    <w:basedOn w:val="Tabel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TabelKisi5Gelap-Aksen5">
    <w:name w:val="Grid Table 5 Dark Accent 5"/>
    <w:basedOn w:val="Tabel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TabelKisi5Gelap-Aksen6">
    <w:name w:val="Grid Table 5 Dark Accent 6"/>
    <w:basedOn w:val="Tabel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TabelKisi6Berwarna">
    <w:name w:val="Grid Table 6 Colorful"/>
    <w:basedOn w:val="Tabel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Kisi6Berwarna-Aksen1">
    <w:name w:val="Grid Table 6 Colorful Accent 1"/>
    <w:basedOn w:val="Tabel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Kisi6Berwarna-Aksen2">
    <w:name w:val="Grid Table 6 Colorful Accent 2"/>
    <w:basedOn w:val="Tabel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Kisi6Berwarna-Aksen3">
    <w:name w:val="Grid Table 6 Colorful Accent 3"/>
    <w:basedOn w:val="Tabel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Kisi6Berwarna-Aksen4">
    <w:name w:val="Grid Table 6 Colorful Accent 4"/>
    <w:basedOn w:val="Tabel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Kisi6Berwarna-Aksen5">
    <w:name w:val="Grid Table 6 Colorful Accent 5"/>
    <w:basedOn w:val="Tabel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Kisi6Berwarna-Aksen6">
    <w:name w:val="Grid Table 6 Colorful Accent 6"/>
    <w:basedOn w:val="Tabel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Kisi7Berwarna">
    <w:name w:val="Grid Table 7 Colorful"/>
    <w:basedOn w:val="Tabel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Kisi7Berwarna-Aksen1">
    <w:name w:val="Grid Table 7 Colorful Accent 1"/>
    <w:basedOn w:val="Tabel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TabelKisi7Berwarna-Aksen2">
    <w:name w:val="Grid Table 7 Colorful Accent 2"/>
    <w:basedOn w:val="Tabel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TabelKisi7Berwarna-Aksen3">
    <w:name w:val="Grid Table 7 Colorful Accent 3"/>
    <w:basedOn w:val="Tabel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TabelKisi7Berwarna-Aksen4">
    <w:name w:val="Grid Table 7 Colorful Accent 4"/>
    <w:basedOn w:val="Tabel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TabelKisi7Berwarna-Aksen5">
    <w:name w:val="Grid Table 7 Colorful Accent 5"/>
    <w:basedOn w:val="Tabel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TabelKisi7Berwarna-Aksen6">
    <w:name w:val="Grid Table 7 Colorful Accent 6"/>
    <w:basedOn w:val="Tabel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Judul1KAR">
    <w:name w:val="Judul 1 KAR"/>
    <w:basedOn w:val="FontParagrafDefault"/>
    <w:link w:val="Judul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Judul2KAR">
    <w:name w:val="Judul 2 KAR"/>
    <w:basedOn w:val="FontParagrafDefault"/>
    <w:link w:val="Judul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Judul3KAR">
    <w:name w:val="Judul 3 KAR"/>
    <w:basedOn w:val="FontParagrafDefault"/>
    <w:link w:val="Judul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AkronimHTML">
    <w:name w:val="HTML Acronym"/>
    <w:basedOn w:val="FontParagrafDefault"/>
    <w:uiPriority w:val="99"/>
    <w:semiHidden/>
    <w:unhideWhenUsed/>
    <w:rsid w:val="00CF5C61"/>
  </w:style>
  <w:style w:type="paragraph" w:styleId="AlamatHTML">
    <w:name w:val="HTML Address"/>
    <w:basedOn w:val="Normal"/>
    <w:link w:val="AlamatHTMLK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AlamatHTMLKAR">
    <w:name w:val="Alamat HTML KAR"/>
    <w:basedOn w:val="FontParagrafDefault"/>
    <w:link w:val="AlamatHTML"/>
    <w:uiPriority w:val="99"/>
    <w:semiHidden/>
    <w:rsid w:val="00CF5C61"/>
    <w:rPr>
      <w:i/>
      <w:iCs/>
      <w:spacing w:val="4"/>
    </w:rPr>
  </w:style>
  <w:style w:type="character" w:styleId="SebutanHTML">
    <w:name w:val="HTML Cite"/>
    <w:basedOn w:val="FontParagrafDefault"/>
    <w:uiPriority w:val="99"/>
    <w:semiHidden/>
    <w:unhideWhenUsed/>
    <w:rsid w:val="00CF5C61"/>
    <w:rPr>
      <w:i/>
      <w:iCs/>
    </w:rPr>
  </w:style>
  <w:style w:type="character" w:styleId="KodeHTML">
    <w:name w:val="HTML Code"/>
    <w:basedOn w:val="FontParagrafDefaul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DefinisiHTML">
    <w:name w:val="HTML Definition"/>
    <w:basedOn w:val="FontParagrafDefault"/>
    <w:uiPriority w:val="99"/>
    <w:semiHidden/>
    <w:unhideWhenUsed/>
    <w:rsid w:val="00CF5C61"/>
    <w:rPr>
      <w:i/>
      <w:iCs/>
    </w:rPr>
  </w:style>
  <w:style w:type="character" w:styleId="KeyboardHTML">
    <w:name w:val="HTML Keyboard"/>
    <w:basedOn w:val="FontParagrafDefaul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CF5C61"/>
    <w:rPr>
      <w:rFonts w:ascii="Consolas" w:hAnsi="Consolas"/>
      <w:spacing w:val="4"/>
      <w:szCs w:val="20"/>
    </w:rPr>
  </w:style>
  <w:style w:type="character" w:styleId="ContohHTML">
    <w:name w:val="HTML Sample"/>
    <w:basedOn w:val="FontParagrafDefaul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MesinTikHTML">
    <w:name w:val="HTML Typewriter"/>
    <w:basedOn w:val="FontParagrafDefaul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VariabelHTML">
    <w:name w:val="HTML Variable"/>
    <w:basedOn w:val="FontParagrafDefaul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FontParagrafDefault"/>
    <w:uiPriority w:val="99"/>
    <w:semiHidden/>
    <w:unhideWhenUsed/>
    <w:rsid w:val="00CF5C61"/>
    <w:rPr>
      <w:color w:val="6B9F25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ks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ks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ks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ks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ks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ks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ks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ks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JudulIndeks">
    <w:name w:val="index heading"/>
    <w:basedOn w:val="Normal"/>
    <w:next w:val="Indeks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PenekananKeras">
    <w:name w:val="Intense Emphasis"/>
    <w:basedOn w:val="FontParagrafDefaul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ReferensiyangSering">
    <w:name w:val="Intense Reference"/>
    <w:basedOn w:val="FontParagrafDefaul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KisiCahaya">
    <w:name w:val="Light Grid"/>
    <w:basedOn w:val="Tabel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KisiCahaya-Aksen1">
    <w:name w:val="Light Grid Accent 1"/>
    <w:basedOn w:val="Tabel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KisiCahaya-Aksen2">
    <w:name w:val="Light Grid Accent 2"/>
    <w:basedOn w:val="Tabel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KisiCahaya-Aksen3">
    <w:name w:val="Light Grid Accent 3"/>
    <w:basedOn w:val="Tabel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KisiCahaya-Aksen4">
    <w:name w:val="Light Grid Accent 4"/>
    <w:basedOn w:val="Tabel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KisiCahaya-Aksen5">
    <w:name w:val="Light Grid Accent 5"/>
    <w:basedOn w:val="Tabel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KisiCahaya-Aksen6">
    <w:name w:val="Light Grid Accent 6"/>
    <w:basedOn w:val="Tabel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DaftarCahaya">
    <w:name w:val="Light List"/>
    <w:basedOn w:val="Tabel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ftarCahaya-Aksen1">
    <w:name w:val="Light List Accent 1"/>
    <w:basedOn w:val="Tabel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DaftarCahaya-Aksen2">
    <w:name w:val="Light List Accent 2"/>
    <w:basedOn w:val="Tabel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DaftarCahaya-Aksen3">
    <w:name w:val="Light List Accent 3"/>
    <w:basedOn w:val="Tabel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DaftarCahaya-Aksen4">
    <w:name w:val="Light List Accent 4"/>
    <w:basedOn w:val="Tabel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DaftarCahaya-Aksen5">
    <w:name w:val="Light List Accent 5"/>
    <w:basedOn w:val="Tabel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DaftarCahaya-Aksen6">
    <w:name w:val="Light List Accent 6"/>
    <w:basedOn w:val="Tabel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BayanganTipis">
    <w:name w:val="Light Shading"/>
    <w:basedOn w:val="Tabel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BayanganCahaya-Aksen1">
    <w:name w:val="Light Shading Accent 1"/>
    <w:basedOn w:val="Tabel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BayanganCahaya-Aksen2">
    <w:name w:val="Light Shading Accent 2"/>
    <w:basedOn w:val="Tabel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BayanganCahaya-Aksen3">
    <w:name w:val="Light Shading Accent 3"/>
    <w:basedOn w:val="Tabel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BayanganCahaya-Aksen4">
    <w:name w:val="Light Shading Accent 4"/>
    <w:basedOn w:val="Tabel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BayanganCahaya-Aksen5">
    <w:name w:val="Light Shading Accent 5"/>
    <w:basedOn w:val="Tabel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BayanganCahaya-Aksen6">
    <w:name w:val="Light Shading Accent 6"/>
    <w:basedOn w:val="Tabel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NomorGaris">
    <w:name w:val="line number"/>
    <w:basedOn w:val="FontParagrafDefault"/>
    <w:uiPriority w:val="99"/>
    <w:semiHidden/>
    <w:unhideWhenUsed/>
    <w:rsid w:val="00CF5C61"/>
  </w:style>
  <w:style w:type="paragraph" w:styleId="Daftar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Daftar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Daftar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Daftar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Daftar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PoinDaftar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PoinDaftar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PoinDaftar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PoinDaftar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PoinDaftar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DaftarBerkelanjutan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DaftarBerkelanjutan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DaftarBerkelanjutan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DaftarBerkelanjutan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DaftarBerkelanjutan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NomorDafta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NomorDafta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NomorDafta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NomorDafta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NomorDafta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DaftarParagraf">
    <w:name w:val="List Paragraph"/>
    <w:basedOn w:val="Normal"/>
    <w:uiPriority w:val="34"/>
    <w:unhideWhenUsed/>
    <w:qFormat/>
    <w:rsid w:val="00CF5C61"/>
    <w:pPr>
      <w:ind w:left="720"/>
      <w:contextualSpacing/>
    </w:pPr>
  </w:style>
  <w:style w:type="table" w:styleId="TabelDaftar1Terang">
    <w:name w:val="List Table 1 Light"/>
    <w:basedOn w:val="Tabel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Daftar1Terang-Aksen1">
    <w:name w:val="List Table 1 Light Accent 1"/>
    <w:basedOn w:val="Tabel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Daftar1Terang-Aksen2">
    <w:name w:val="List Table 1 Light Accent 2"/>
    <w:basedOn w:val="Tabel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Daftar1Terang-Aksen3">
    <w:name w:val="List Table 1 Light Accent 3"/>
    <w:basedOn w:val="Tabel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Daftar1Terang-Aksen4">
    <w:name w:val="List Table 1 Light Accent 4"/>
    <w:basedOn w:val="Tabel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Daftar1Terang-Aksen5">
    <w:name w:val="List Table 1 Light Accent 5"/>
    <w:basedOn w:val="Tabel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Daftar1Terang-Aksen6">
    <w:name w:val="List Table 1 Light Accent 6"/>
    <w:basedOn w:val="Tabel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Daftar2">
    <w:name w:val="List Table 2"/>
    <w:basedOn w:val="Tabel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Daftar2-Aksen1">
    <w:name w:val="List Table 2 Accent 1"/>
    <w:basedOn w:val="Tabel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Daftar2-Aksen2">
    <w:name w:val="List Table 2 Accent 2"/>
    <w:basedOn w:val="Tabel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Daftar2-Aksen3">
    <w:name w:val="List Table 2 Accent 3"/>
    <w:basedOn w:val="Tabel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Daftar2-Aksen4">
    <w:name w:val="List Table 2 Accent 4"/>
    <w:basedOn w:val="Tabel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Daftar2-Aksen5">
    <w:name w:val="List Table 2 Accent 5"/>
    <w:basedOn w:val="Tabel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Daftar2-Aksen6">
    <w:name w:val="List Table 2 Accent 6"/>
    <w:basedOn w:val="Tabel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Daftar3">
    <w:name w:val="List Table 3"/>
    <w:basedOn w:val="Tabel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Daftar3-Aksen1">
    <w:name w:val="List Table 3 Accent 1"/>
    <w:basedOn w:val="Tabel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TabelDaftar3-Aksen2">
    <w:name w:val="List Table 3 Accent 2"/>
    <w:basedOn w:val="Tabel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TabelDaftar3-Aksen3">
    <w:name w:val="List Table 3 Accent 3"/>
    <w:basedOn w:val="Tabel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TabelDaftar3-Aksen4">
    <w:name w:val="List Table 3 Accent 4"/>
    <w:basedOn w:val="Tabel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TabelDaftar3-Aksen5">
    <w:name w:val="List Table 3 Accent 5"/>
    <w:basedOn w:val="Tabel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TabelDaftar3-Aksen6">
    <w:name w:val="List Table 3 Accent 6"/>
    <w:basedOn w:val="Tabel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TabelDaftar4">
    <w:name w:val="List Table 4"/>
    <w:basedOn w:val="Tabel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Daftar4-Aksen1">
    <w:name w:val="List Table 4 Accent 1"/>
    <w:basedOn w:val="Tabel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Daftar4-Aksen2">
    <w:name w:val="List Table 4 Accent 2"/>
    <w:basedOn w:val="Tabel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Daftar4-Aksen3">
    <w:name w:val="List Table 4 Accent 3"/>
    <w:basedOn w:val="Tabel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Daftar4-Aksen4">
    <w:name w:val="List Table 4 Accent 4"/>
    <w:basedOn w:val="Tabel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Daftar4-Aksen5">
    <w:name w:val="List Table 4 Accent 5"/>
    <w:basedOn w:val="Tabel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Daftar4-Aksen6">
    <w:name w:val="List Table 4 Accent 6"/>
    <w:basedOn w:val="Tabel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Daftar5Gelap">
    <w:name w:val="List Table 5 Dark"/>
    <w:basedOn w:val="Tabel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Daftar5Gelap-Aksen1">
    <w:name w:val="List Table 5 Dark Accent 1"/>
    <w:basedOn w:val="Tabel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Daftar5Gelap-Aksen2">
    <w:name w:val="List Table 5 Dark Accent 2"/>
    <w:basedOn w:val="Tabel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Daftar5Gelap-Aksen3">
    <w:name w:val="List Table 5 Dark Accent 3"/>
    <w:basedOn w:val="Tabel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Daftar5Gelap-Aksen4">
    <w:name w:val="List Table 5 Dark Accent 4"/>
    <w:basedOn w:val="Tabel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Daftar5Gelap-Aksen5">
    <w:name w:val="List Table 5 Dark Accent 5"/>
    <w:basedOn w:val="Tabel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Daftar5Gelap-Aksen6">
    <w:name w:val="List Table 5 Dark Accent 6"/>
    <w:basedOn w:val="Tabel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Daftar6Berwarna">
    <w:name w:val="List Table 6 Colorful"/>
    <w:basedOn w:val="Tabel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Daftar6Berwarna-Aksen1">
    <w:name w:val="List Table 6 Colorful Accent 1"/>
    <w:basedOn w:val="Tabel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Daftar6Berwarna-Aksen2">
    <w:name w:val="List Table 6 Colorful Accent 2"/>
    <w:basedOn w:val="Tabel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Daftar6Berwarna-Aksen3">
    <w:name w:val="List Table 6 Colorful Accent 3"/>
    <w:basedOn w:val="Tabel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Daftar6Berwarna-Aksen4">
    <w:name w:val="List Table 6 Colorful Accent 4"/>
    <w:basedOn w:val="Tabel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Daftar6Berwarna-Aksen5">
    <w:name w:val="List Table 6 Colorful Accent 5"/>
    <w:basedOn w:val="Tabel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Daftar6Berwarna-Aksen6">
    <w:name w:val="List Table 6 Colorful Accent 6"/>
    <w:basedOn w:val="Tabel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Daftar7Berwarna">
    <w:name w:val="List Table 7 Colorful"/>
    <w:basedOn w:val="Tabel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Daftar7Berwarna-Aksen1">
    <w:name w:val="List Table 7 Colorful Accent 1"/>
    <w:basedOn w:val="Tabel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Daftar7Berwarna-Aksen2">
    <w:name w:val="List Table 7 Colorful Accent 2"/>
    <w:basedOn w:val="Tabel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Daftar7Berwarna-Aksen3">
    <w:name w:val="List Table 7 Colorful Accent 3"/>
    <w:basedOn w:val="Tabel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Daftar7Berwarna-Aksen4">
    <w:name w:val="List Table 7 Colorful Accent 4"/>
    <w:basedOn w:val="Tabel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Daftar7Berwarna-Aksen5">
    <w:name w:val="List Table 7 Colorful Accent 5"/>
    <w:basedOn w:val="Tabel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Daftar7Berwarna-Aksen6">
    <w:name w:val="List Table 7 Colorful Accent 6"/>
    <w:basedOn w:val="Tabel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Makro">
    <w:name w:val="macro"/>
    <w:link w:val="TeksMakroK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TeksMakroKAR">
    <w:name w:val="Teks Makro KAR"/>
    <w:basedOn w:val="FontParagrafDefault"/>
    <w:link w:val="TeksMakro"/>
    <w:uiPriority w:val="99"/>
    <w:semiHidden/>
    <w:rsid w:val="00CF5C61"/>
    <w:rPr>
      <w:rFonts w:ascii="Consolas" w:hAnsi="Consolas"/>
      <w:spacing w:val="4"/>
      <w:szCs w:val="20"/>
    </w:rPr>
  </w:style>
  <w:style w:type="table" w:styleId="KisiSedang1">
    <w:name w:val="Medium Grid 1"/>
    <w:basedOn w:val="Tabel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Sedang1-Aksen1">
    <w:name w:val="Medium Grid 1 Accent 1"/>
    <w:basedOn w:val="Tabel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KisiSedang1-Aksen2">
    <w:name w:val="Medium Grid 1 Accent 2"/>
    <w:basedOn w:val="Tabel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KisiSedang1-Aksen3">
    <w:name w:val="Medium Grid 1 Accent 3"/>
    <w:basedOn w:val="Tabel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KisiSedang1-Aksen4">
    <w:name w:val="Medium Grid 1 Accent 4"/>
    <w:basedOn w:val="Tabel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KisiSedang1-Aksen5">
    <w:name w:val="Medium Grid 1 Accent 5"/>
    <w:basedOn w:val="Tabel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KisiSedang1-Aksen6">
    <w:name w:val="Medium Grid 1 Accent 6"/>
    <w:basedOn w:val="Tabel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KisiSedang2">
    <w:name w:val="Medium Grid 2"/>
    <w:basedOn w:val="Tabel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1">
    <w:name w:val="Medium Grid 2 Accent 1"/>
    <w:basedOn w:val="Tabel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2">
    <w:name w:val="Medium Grid 2 Accent 2"/>
    <w:basedOn w:val="Tabel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3">
    <w:name w:val="Medium Grid 2 Accent 3"/>
    <w:basedOn w:val="Tabel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4">
    <w:name w:val="Medium Grid 2 Accent 4"/>
    <w:basedOn w:val="Tabel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5">
    <w:name w:val="Medium Grid 2 Accent 5"/>
    <w:basedOn w:val="Tabel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6">
    <w:name w:val="Medium Grid 2 Accent 6"/>
    <w:basedOn w:val="Tabel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3">
    <w:name w:val="Medium Grid 3"/>
    <w:basedOn w:val="Tabel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isiSedang3-Aksen1">
    <w:name w:val="Medium Grid 3 Accent 1"/>
    <w:basedOn w:val="Tabel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KisiSedang3-Aksen2">
    <w:name w:val="Medium Grid 3 Accent 2"/>
    <w:basedOn w:val="Tabel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KisiSedang3-Aksen3">
    <w:name w:val="Medium Grid 3 Accent 3"/>
    <w:basedOn w:val="Tabel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KisiSedang3-Aksen4">
    <w:name w:val="Medium Grid 3 Accent 4"/>
    <w:basedOn w:val="Tabel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KisiSedang3-Aksen5">
    <w:name w:val="Medium Grid 3 Accent 5"/>
    <w:basedOn w:val="Tabel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KisiSedang3-Aksen6">
    <w:name w:val="Medium Grid 3 Accent 6"/>
    <w:basedOn w:val="Tabel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DaftarSedang1">
    <w:name w:val="Medium List 1"/>
    <w:basedOn w:val="Tabel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ftarSedang1-Aksen1">
    <w:name w:val="Medium List 1 Accent 1"/>
    <w:basedOn w:val="Tabel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DaftarSedang1-Aksen2">
    <w:name w:val="Medium List 1 Accent 2"/>
    <w:basedOn w:val="Tabel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DaftarSedang1-Aksen3">
    <w:name w:val="Medium List 1 Accent 3"/>
    <w:basedOn w:val="Tabel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DaftarSedang1-Aksen4">
    <w:name w:val="Medium List 1 Accent 4"/>
    <w:basedOn w:val="Tabel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DaftarSedang1-Aksen5">
    <w:name w:val="Medium List 1 Accent 5"/>
    <w:basedOn w:val="Tabel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DaftarSedang1-Aksen6">
    <w:name w:val="Medium List 1 Accent 6"/>
    <w:basedOn w:val="Tabel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DaftarSedang2">
    <w:name w:val="Medium List 2"/>
    <w:basedOn w:val="Tabel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1">
    <w:name w:val="Medium List 2 Accent 1"/>
    <w:basedOn w:val="Tabel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2">
    <w:name w:val="Medium List 2 Accent 2"/>
    <w:basedOn w:val="Tabel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3">
    <w:name w:val="Medium List 2 Accent 3"/>
    <w:basedOn w:val="Tabel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4">
    <w:name w:val="Medium List 2 Accent 4"/>
    <w:basedOn w:val="Tabel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5">
    <w:name w:val="Medium List 2 Accent 5"/>
    <w:basedOn w:val="Tabel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6">
    <w:name w:val="Medium List 2 Accent 6"/>
    <w:basedOn w:val="Tabel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BayanganSedang1">
    <w:name w:val="Medium Shading 1"/>
    <w:basedOn w:val="Tabel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1">
    <w:name w:val="Medium Shading 1 Accent 1"/>
    <w:basedOn w:val="Tabel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2">
    <w:name w:val="Medium Shading 1 Accent 2"/>
    <w:basedOn w:val="Tabel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3">
    <w:name w:val="Medium Shading 1 Accent 3"/>
    <w:basedOn w:val="Tabel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4">
    <w:name w:val="Medium Shading 1 Accent 4"/>
    <w:basedOn w:val="Tabel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5">
    <w:name w:val="Medium Shading 1 Accent 5"/>
    <w:basedOn w:val="Tabel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6">
    <w:name w:val="Medium Shading 1 Accent 6"/>
    <w:basedOn w:val="Tabel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2">
    <w:name w:val="Medium Shading 2"/>
    <w:basedOn w:val="Tabel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BayanganSedang2-Aksen1">
    <w:name w:val="Medium Shading 2 Accent 1"/>
    <w:basedOn w:val="Tabel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BayanganSedang2-Aksen2">
    <w:name w:val="Medium Shading 2 Accent 2"/>
    <w:basedOn w:val="Tabel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BayanganSedang2-Aksen3">
    <w:name w:val="Medium Shading 2 Accent 3"/>
    <w:basedOn w:val="Tabel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BayanganSedang2-Aksen4">
    <w:name w:val="Medium Shading 2 Accent 4"/>
    <w:basedOn w:val="Tabel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BayanganSedang2-Aksen5">
    <w:name w:val="Medium Shading 2 Accent 5"/>
    <w:basedOn w:val="Tabel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BayanganSedang2-Aksen6">
    <w:name w:val="Medium Shading 2 Accent 6"/>
    <w:basedOn w:val="Tabel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HeaderPesan">
    <w:name w:val="Message Header"/>
    <w:basedOn w:val="Normal"/>
    <w:link w:val="HeaderPesanK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HeaderPesanKAR">
    <w:name w:val="Header Pesan KAR"/>
    <w:basedOn w:val="FontParagrafDefault"/>
    <w:link w:val="HeaderPesan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TidakAdaSpasi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IndenNormal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JudulCatatan">
    <w:name w:val="Note Heading"/>
    <w:basedOn w:val="Normal"/>
    <w:next w:val="Normal"/>
    <w:link w:val="JudulCatatanKAR"/>
    <w:uiPriority w:val="99"/>
    <w:semiHidden/>
    <w:unhideWhenUsed/>
    <w:rsid w:val="00CF5C61"/>
    <w:pPr>
      <w:spacing w:after="0"/>
    </w:pPr>
  </w:style>
  <w:style w:type="character" w:customStyle="1" w:styleId="JudulCatatanKAR">
    <w:name w:val="Judul Catatan KAR"/>
    <w:basedOn w:val="FontParagrafDefault"/>
    <w:link w:val="JudulCatatan"/>
    <w:uiPriority w:val="99"/>
    <w:semiHidden/>
    <w:rsid w:val="00CF5C61"/>
    <w:rPr>
      <w:spacing w:val="4"/>
    </w:rPr>
  </w:style>
  <w:style w:type="character" w:styleId="NomorHalaman">
    <w:name w:val="page number"/>
    <w:basedOn w:val="FontParagrafDefault"/>
    <w:uiPriority w:val="99"/>
    <w:semiHidden/>
    <w:unhideWhenUsed/>
    <w:rsid w:val="00CF5C61"/>
  </w:style>
  <w:style w:type="table" w:styleId="TabelBiasa1">
    <w:name w:val="Plain Table 1"/>
    <w:basedOn w:val="Tabel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Biasa2">
    <w:name w:val="Plain Table 2"/>
    <w:basedOn w:val="Tabel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Biasa3">
    <w:name w:val="Plain Table 3"/>
    <w:basedOn w:val="Tabel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Biasa4">
    <w:name w:val="Plain Table 4"/>
    <w:basedOn w:val="Tabel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Biasa5">
    <w:name w:val="Plain Table 5"/>
    <w:basedOn w:val="Tabel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Biasa">
    <w:name w:val="Plain Text"/>
    <w:basedOn w:val="Normal"/>
    <w:link w:val="TeksBiasaK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TeksBiasaKAR">
    <w:name w:val="Teks Biasa KAR"/>
    <w:basedOn w:val="FontParagrafDefault"/>
    <w:link w:val="TeksBiasa"/>
    <w:uiPriority w:val="99"/>
    <w:semiHidden/>
    <w:rsid w:val="00CF5C61"/>
    <w:rPr>
      <w:rFonts w:ascii="Consolas" w:hAnsi="Consolas"/>
      <w:spacing w:val="4"/>
      <w:szCs w:val="21"/>
    </w:rPr>
  </w:style>
  <w:style w:type="paragraph" w:styleId="Petikan">
    <w:name w:val="Quote"/>
    <w:basedOn w:val="Normal"/>
    <w:next w:val="Normal"/>
    <w:link w:val="PetikanK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PetikanKAR">
    <w:name w:val="Petikan KAR"/>
    <w:basedOn w:val="FontParagrafDefault"/>
    <w:link w:val="Petikan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Kuat">
    <w:name w:val="Strong"/>
    <w:basedOn w:val="FontParagrafDefault"/>
    <w:uiPriority w:val="22"/>
    <w:semiHidden/>
    <w:unhideWhenUsed/>
    <w:qFormat/>
    <w:rsid w:val="00CF5C61"/>
    <w:rPr>
      <w:b/>
      <w:bCs/>
    </w:rPr>
  </w:style>
  <w:style w:type="paragraph" w:styleId="Subjudul">
    <w:name w:val="Subtitle"/>
    <w:basedOn w:val="Normal"/>
    <w:link w:val="SubjudulK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judulKAR">
    <w:name w:val="Subjudul KAR"/>
    <w:basedOn w:val="FontParagrafDefault"/>
    <w:link w:val="Subjudul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PenekananHalus">
    <w:name w:val="Subtle Emphasis"/>
    <w:basedOn w:val="FontParagrafDefault"/>
    <w:uiPriority w:val="10"/>
    <w:qFormat/>
    <w:rsid w:val="00A979E1"/>
    <w:rPr>
      <w:i/>
      <w:iCs/>
      <w:color w:val="auto"/>
    </w:rPr>
  </w:style>
  <w:style w:type="table" w:styleId="Efek3-DTabel1">
    <w:name w:val="Table 3D effects 1"/>
    <w:basedOn w:val="Tabel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ek3-DTabel2">
    <w:name w:val="Table 3D effects 2"/>
    <w:basedOn w:val="Tabel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ek3-DTabel3">
    <w:name w:val="Table 3D effects 3"/>
    <w:basedOn w:val="Tabel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lasik1">
    <w:name w:val="Table Classic 1"/>
    <w:basedOn w:val="Tabel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lasik2">
    <w:name w:val="Table Classic 2"/>
    <w:basedOn w:val="Tabel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lasik3">
    <w:name w:val="Table Classic 3"/>
    <w:basedOn w:val="Tabel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lasik4">
    <w:name w:val="Table Classic 4"/>
    <w:basedOn w:val="Tabel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Berwarna1">
    <w:name w:val="Table Colorful 1"/>
    <w:basedOn w:val="Tabel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Berwarna2">
    <w:name w:val="Table Colorful 2"/>
    <w:basedOn w:val="Tabel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Berwarna3">
    <w:name w:val="Table Colorful 3"/>
    <w:basedOn w:val="Tabel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olomTabel1">
    <w:name w:val="Table Columns 1"/>
    <w:basedOn w:val="Tabel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olomTabel2">
    <w:name w:val="Table Columns 2"/>
    <w:basedOn w:val="Tabel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olomTabel3">
    <w:name w:val="Table Columns 3"/>
    <w:basedOn w:val="Tabel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olomTabel4">
    <w:name w:val="Table Columns 4"/>
    <w:basedOn w:val="Tabel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KolomTabel5">
    <w:name w:val="Table Columns 5"/>
    <w:basedOn w:val="Tabel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Kontemporer">
    <w:name w:val="Table Contemporary"/>
    <w:basedOn w:val="Tabel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Elegan">
    <w:name w:val="Table Elegant"/>
    <w:basedOn w:val="Tabel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isiTabel">
    <w:name w:val="Table Grid"/>
    <w:basedOn w:val="Tabel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isiTabel1">
    <w:name w:val="Table Grid 1"/>
    <w:basedOn w:val="Tabel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isiTabel2">
    <w:name w:val="Table Grid 2"/>
    <w:basedOn w:val="Tabel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isiTabel3">
    <w:name w:val="Table Grid 3"/>
    <w:basedOn w:val="Tabel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isiTabel4">
    <w:name w:val="Table Grid 4"/>
    <w:basedOn w:val="Tabel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isiTabel5">
    <w:name w:val="Table Grid 5"/>
    <w:basedOn w:val="Tabel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KisiTabel6">
    <w:name w:val="Table Grid 6"/>
    <w:basedOn w:val="Tabel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KisiTabel7">
    <w:name w:val="Table Grid 7"/>
    <w:basedOn w:val="Tabel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KisiTabel8">
    <w:name w:val="Table Grid 8"/>
    <w:basedOn w:val="Tabel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isiTabelTerang">
    <w:name w:val="Grid Table Light"/>
    <w:basedOn w:val="Tabel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aftarTabel1">
    <w:name w:val="Table List 1"/>
    <w:basedOn w:val="Tabel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aftarTabel2">
    <w:name w:val="Table List 2"/>
    <w:basedOn w:val="Tabel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aftarTabel3">
    <w:name w:val="Table List 3"/>
    <w:basedOn w:val="Tabel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aftarTabel4">
    <w:name w:val="Table List 4"/>
    <w:basedOn w:val="Tabel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DaftarTabel5">
    <w:name w:val="Table List 5"/>
    <w:basedOn w:val="Tabel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aftarTabel6">
    <w:name w:val="Table List 6"/>
    <w:basedOn w:val="Tabel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DaftarTabel7">
    <w:name w:val="Table List 7"/>
    <w:basedOn w:val="Tabel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DaftarTabel8">
    <w:name w:val="Table List 8"/>
    <w:basedOn w:val="Tabel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elOtorita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elGambar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elProfesional">
    <w:name w:val="Table Professional"/>
    <w:basedOn w:val="Tabel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Sederhana1">
    <w:name w:val="Table Simple 1"/>
    <w:basedOn w:val="Tabel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Sederhana2">
    <w:name w:val="Table Simple 2"/>
    <w:basedOn w:val="Tabel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Sederhana3">
    <w:name w:val="Table Simple 3"/>
    <w:basedOn w:val="Tabel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Tipis1">
    <w:name w:val="Table Subtle 1"/>
    <w:basedOn w:val="Tabel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ipis2">
    <w:name w:val="Table Subtle 2"/>
    <w:basedOn w:val="Tabel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emaTabel">
    <w:name w:val="Table Theme"/>
    <w:basedOn w:val="Tabel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Tabel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Tabel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Tabel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Judul">
    <w:name w:val="Title"/>
    <w:basedOn w:val="Normal"/>
    <w:link w:val="JudulK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JudulKAR">
    <w:name w:val="Judul KAR"/>
    <w:basedOn w:val="FontParagrafDefault"/>
    <w:link w:val="Judul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JudulTOA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JudulTOC">
    <w:name w:val="TOC Heading"/>
    <w:basedOn w:val="Judul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PTOP\AppData\Roaming\Microsoft\Templates\Notula%20rapa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25C92614A24CD2A22D76647761B99D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0B9ADE5F-9113-4B0D-A031-B672638BF01F}"/>
      </w:docPartPr>
      <w:docPartBody>
        <w:p w:rsidR="00BA325D" w:rsidRDefault="00CB4603">
          <w:pPr>
            <w:pStyle w:val="A625C92614A24CD2A22D76647761B99D"/>
          </w:pPr>
          <w:r>
            <w:rPr>
              <w:lang w:bidi="id-ID"/>
            </w:rPr>
            <w:t>|</w:t>
          </w:r>
        </w:p>
      </w:docPartBody>
    </w:docPart>
    <w:docPart>
      <w:docPartPr>
        <w:name w:val="137C46CBE56849ABAAAABFB3A52799ED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D3C489BA-9984-4A22-8C38-68FCF5719C13}"/>
      </w:docPartPr>
      <w:docPartBody>
        <w:p w:rsidR="00BA325D" w:rsidRDefault="00CB4603">
          <w:pPr>
            <w:pStyle w:val="137C46CBE56849ABAAAABFB3A52799ED"/>
          </w:pPr>
          <w:r w:rsidRPr="00CB50F2">
            <w:rPr>
              <w:rStyle w:val="ReferensiRumit"/>
              <w:lang w:bidi="id-ID"/>
            </w:rPr>
            <w:t>Notula</w:t>
          </w:r>
        </w:p>
      </w:docPartBody>
    </w:docPart>
    <w:docPart>
      <w:docPartPr>
        <w:name w:val="F6E68BEE8AEA429BA8F4154FE74ABBD0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20C954F8-C1E1-4C6F-90D1-EDAE2A3F49FD}"/>
      </w:docPartPr>
      <w:docPartBody>
        <w:p w:rsidR="00BA325D" w:rsidRDefault="00CB4603">
          <w:pPr>
            <w:pStyle w:val="F6E68BEE8AEA429BA8F4154FE74ABBD0"/>
          </w:pPr>
          <w:r>
            <w:rPr>
              <w:lang w:bidi="id-ID"/>
            </w:rPr>
            <w:t>Tanggal rapat | waktu</w:t>
          </w:r>
        </w:p>
      </w:docPartBody>
    </w:docPart>
    <w:docPart>
      <w:docPartPr>
        <w:name w:val="6BE5E2A6B60E4DAF8B6C256C798EA174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95D9D5DB-C66B-4905-9004-3BEBF4B96B18}"/>
      </w:docPartPr>
      <w:docPartBody>
        <w:p w:rsidR="00BA325D" w:rsidRDefault="00CB4603">
          <w:pPr>
            <w:pStyle w:val="6BE5E2A6B60E4DAF8B6C256C798EA174"/>
          </w:pPr>
          <w:r>
            <w:rPr>
              <w:lang w:bidi="id-ID"/>
            </w:rPr>
            <w:t>Lokasi rapat</w:t>
          </w:r>
        </w:p>
      </w:docPartBody>
    </w:docPart>
    <w:docPart>
      <w:docPartPr>
        <w:name w:val="D4DE575325004641A2E4AFCCD5EADF18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E83522E8-844F-4E8C-B943-954542C1D3B8}"/>
      </w:docPartPr>
      <w:docPartBody>
        <w:p w:rsidR="00BA325D" w:rsidRDefault="00CB4603">
          <w:pPr>
            <w:pStyle w:val="D4DE575325004641A2E4AFCCD5EADF18"/>
          </w:pPr>
          <w:r>
            <w:rPr>
              <w:rStyle w:val="PenekananHalus"/>
              <w:lang w:bidi="id-ID"/>
            </w:rPr>
            <w:t>Lokasi</w:t>
          </w:r>
        </w:p>
      </w:docPartBody>
    </w:docPart>
    <w:docPart>
      <w:docPartPr>
        <w:name w:val="73B7F9FD908D4DE09BD9081E0DE3F0E4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C95F1A11-7449-49FE-9C51-D7C6CC751B14}"/>
      </w:docPartPr>
      <w:docPartBody>
        <w:p w:rsidR="00BA325D" w:rsidRDefault="00CB4603">
          <w:pPr>
            <w:pStyle w:val="73B7F9FD908D4DE09BD9081E0DE3F0E4"/>
          </w:pPr>
          <w:r w:rsidRPr="00A979E1">
            <w:rPr>
              <w:lang w:bidi="id-ID"/>
            </w:rPr>
            <w:t>Rapat diundang oleh</w:t>
          </w:r>
        </w:p>
      </w:docPartBody>
    </w:docPart>
    <w:docPart>
      <w:docPartPr>
        <w:name w:val="8BD72630C2B84DE9A6D9FE41F74FDFE3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2F6194C2-F726-4DBF-B5E7-FFA7F4F6E05F}"/>
      </w:docPartPr>
      <w:docPartBody>
        <w:p w:rsidR="00BA325D" w:rsidRDefault="00CB4603">
          <w:pPr>
            <w:pStyle w:val="8BD72630C2B84DE9A6D9FE41F74FDFE3"/>
          </w:pPr>
          <w:r w:rsidRPr="00A979E1">
            <w:rPr>
              <w:lang w:bidi="id-ID"/>
            </w:rPr>
            <w:t>Tipe rapat</w:t>
          </w:r>
        </w:p>
      </w:docPartBody>
    </w:docPart>
    <w:docPart>
      <w:docPartPr>
        <w:name w:val="42364680E88F460685EE0EF13B90615D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541EE8AF-6174-4E2C-BE10-37CABA05211B}"/>
      </w:docPartPr>
      <w:docPartBody>
        <w:p w:rsidR="00BA325D" w:rsidRDefault="00CB4603">
          <w:pPr>
            <w:pStyle w:val="42364680E88F460685EE0EF13B90615D"/>
          </w:pPr>
          <w:r w:rsidRPr="00A979E1">
            <w:rPr>
              <w:lang w:bidi="id-ID"/>
            </w:rPr>
            <w:t>Fasilitator</w:t>
          </w:r>
        </w:p>
      </w:docPartBody>
    </w:docPart>
    <w:docPart>
      <w:docPartPr>
        <w:name w:val="86181342E41744559C1B347FF5E600F2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BD4C42E5-044E-4A90-BCF9-D24AC6590F1C}"/>
      </w:docPartPr>
      <w:docPartBody>
        <w:p w:rsidR="00BA325D" w:rsidRDefault="00CB4603">
          <w:pPr>
            <w:pStyle w:val="86181342E41744559C1B347FF5E600F2"/>
          </w:pPr>
          <w:r w:rsidRPr="00A979E1">
            <w:rPr>
              <w:lang w:bidi="id-ID"/>
            </w:rPr>
            <w:t>Notulis</w:t>
          </w:r>
        </w:p>
      </w:docPartBody>
    </w:docPart>
    <w:docPart>
      <w:docPartPr>
        <w:name w:val="C54BC73643ED4DA08A65C7FB8A27747C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F0D0958B-5AC8-4927-8C65-6963AA35D367}"/>
      </w:docPartPr>
      <w:docPartBody>
        <w:p w:rsidR="00BA325D" w:rsidRDefault="00CB4603">
          <w:pPr>
            <w:pStyle w:val="C54BC73643ED4DA08A65C7FB8A27747C"/>
          </w:pPr>
          <w:r w:rsidRPr="00A979E1">
            <w:rPr>
              <w:lang w:bidi="id-ID"/>
            </w:rPr>
            <w:t>Pencatat waktu</w:t>
          </w:r>
        </w:p>
      </w:docPartBody>
    </w:docPart>
    <w:docPart>
      <w:docPartPr>
        <w:name w:val="19D91D42F2584DF9BA75F762D032DCBA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41C3B639-1DE9-490C-AEF0-33F035387FC4}"/>
      </w:docPartPr>
      <w:docPartBody>
        <w:p w:rsidR="00BA325D" w:rsidRDefault="00CB4603">
          <w:pPr>
            <w:pStyle w:val="19D91D42F2584DF9BA75F762D032DCBA"/>
          </w:pPr>
          <w:r>
            <w:rPr>
              <w:lang w:bidi="id-ID"/>
            </w:rPr>
            <w:t>Topik agenda</w:t>
          </w:r>
        </w:p>
      </w:docPartBody>
    </w:docPart>
    <w:docPart>
      <w:docPartPr>
        <w:name w:val="14A6675CCC5F4D2E8159B6BFBD5853CA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B9E89F11-D6B0-41D0-94D5-B6BE042BA0B5}"/>
      </w:docPartPr>
      <w:docPartBody>
        <w:p w:rsidR="00BA325D" w:rsidRDefault="00CB4603">
          <w:pPr>
            <w:pStyle w:val="14A6675CCC5F4D2E8159B6BFBD5853CA"/>
          </w:pPr>
          <w:r>
            <w:rPr>
              <w:lang w:bidi="id-ID"/>
            </w:rPr>
            <w:t>Topik agenda</w:t>
          </w:r>
        </w:p>
      </w:docPartBody>
    </w:docPart>
    <w:docPart>
      <w:docPartPr>
        <w:name w:val="7D2B6999E3A44C1AB5B0E4F47AE0EA5E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DD583B3D-A747-45AE-8BCE-C5CFA5463656}"/>
      </w:docPartPr>
      <w:docPartBody>
        <w:p w:rsidR="00BA325D" w:rsidRDefault="00CB4603">
          <w:pPr>
            <w:pStyle w:val="7D2B6999E3A44C1AB5B0E4F47AE0EA5E"/>
          </w:pPr>
          <w:r>
            <w:rPr>
              <w:lang w:bidi="id-ID"/>
            </w:rPr>
            <w:t>Kesimpulan</w:t>
          </w:r>
        </w:p>
      </w:docPartBody>
    </w:docPart>
    <w:docPart>
      <w:docPartPr>
        <w:name w:val="B946B6F4C6A14A2187CD27E528E34D3F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971D32A5-E609-4931-8399-DA088E3A5B15}"/>
      </w:docPartPr>
      <w:docPartBody>
        <w:p w:rsidR="00BA325D" w:rsidRDefault="00CB4603">
          <w:pPr>
            <w:pStyle w:val="B946B6F4C6A14A2187CD27E528E34D3F"/>
          </w:pPr>
          <w:r>
            <w:rPr>
              <w:lang w:bidi="id-ID"/>
            </w:rPr>
            <w:t>Penutup</w:t>
          </w:r>
        </w:p>
      </w:docPartBody>
    </w:docPart>
    <w:docPart>
      <w:docPartPr>
        <w:name w:val="1226FAC3FBFF4439A70522AE37B119F7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9C971B77-FD41-46F2-B324-C52EC92BC188}"/>
      </w:docPartPr>
      <w:docPartBody>
        <w:p w:rsidR="00BA325D" w:rsidRDefault="00CB4603">
          <w:pPr>
            <w:pStyle w:val="1226FAC3FBFF4439A70522AE37B119F7"/>
          </w:pPr>
          <w:r w:rsidRPr="00E52810">
            <w:rPr>
              <w:lang w:bidi="id-ID"/>
            </w:rPr>
            <w:t>Item tindakan</w:t>
          </w:r>
        </w:p>
      </w:docPartBody>
    </w:docPart>
    <w:docPart>
      <w:docPartPr>
        <w:name w:val="BCD746C7B5BF4BDB89BDAC427C550C63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26F565FE-13C3-4A80-B70C-287C7FAB3A18}"/>
      </w:docPartPr>
      <w:docPartBody>
        <w:p w:rsidR="00BA325D" w:rsidRDefault="00CB4603">
          <w:pPr>
            <w:pStyle w:val="BCD746C7B5BF4BDB89BDAC427C550C63"/>
          </w:pPr>
          <w:r w:rsidRPr="00E52810">
            <w:rPr>
              <w:lang w:bidi="id-ID"/>
            </w:rPr>
            <w:t>Penanggung jawab</w:t>
          </w:r>
        </w:p>
      </w:docPartBody>
    </w:docPart>
    <w:docPart>
      <w:docPartPr>
        <w:name w:val="9250323A2BA342F5863FF491E7AC2F70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4F3954B9-625C-4A20-8653-8EE2C030AC4E}"/>
      </w:docPartPr>
      <w:docPartBody>
        <w:p w:rsidR="00BA325D" w:rsidRDefault="00CB4603">
          <w:pPr>
            <w:pStyle w:val="9250323A2BA342F5863FF491E7AC2F70"/>
          </w:pPr>
          <w:r w:rsidRPr="00E52810">
            <w:rPr>
              <w:lang w:bidi="id-ID"/>
            </w:rPr>
            <w:t>Tenggat waktu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603"/>
    <w:rsid w:val="00BA325D"/>
    <w:rsid w:val="00C41754"/>
    <w:rsid w:val="00CB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C713B40CE18043B7A1AB5DCDFE780F21">
    <w:name w:val="C713B40CE18043B7A1AB5DCDFE780F21"/>
  </w:style>
  <w:style w:type="paragraph" w:customStyle="1" w:styleId="A625C92614A24CD2A22D76647761B99D">
    <w:name w:val="A625C92614A24CD2A22D76647761B99D"/>
  </w:style>
  <w:style w:type="character" w:styleId="ReferensiRumit">
    <w:name w:val="Subtle Reference"/>
    <w:basedOn w:val="FontParagrafDefault"/>
    <w:uiPriority w:val="2"/>
    <w:qFormat/>
    <w:rPr>
      <w:caps/>
      <w:smallCaps w:val="0"/>
      <w:color w:val="ED7D31" w:themeColor="accent2"/>
    </w:rPr>
  </w:style>
  <w:style w:type="paragraph" w:customStyle="1" w:styleId="137C46CBE56849ABAAAABFB3A52799ED">
    <w:name w:val="137C46CBE56849ABAAAABFB3A52799ED"/>
  </w:style>
  <w:style w:type="paragraph" w:customStyle="1" w:styleId="F6E68BEE8AEA429BA8F4154FE74ABBD0">
    <w:name w:val="F6E68BEE8AEA429BA8F4154FE74ABBD0"/>
  </w:style>
  <w:style w:type="character" w:styleId="PenekananHalus">
    <w:name w:val="Subtle Emphasis"/>
    <w:basedOn w:val="FontParagrafDefault"/>
    <w:uiPriority w:val="10"/>
    <w:qFormat/>
    <w:rPr>
      <w:i/>
      <w:iCs/>
      <w:color w:val="auto"/>
    </w:rPr>
  </w:style>
  <w:style w:type="paragraph" w:customStyle="1" w:styleId="F5F6D11ED3BA49F4AB2F9998D3B431CF">
    <w:name w:val="F5F6D11ED3BA49F4AB2F9998D3B431CF"/>
  </w:style>
  <w:style w:type="paragraph" w:customStyle="1" w:styleId="B21BF3F670F94306B9E7A5726EBC1B7F">
    <w:name w:val="B21BF3F670F94306B9E7A5726EBC1B7F"/>
  </w:style>
  <w:style w:type="paragraph" w:customStyle="1" w:styleId="6BE5E2A6B60E4DAF8B6C256C798EA174">
    <w:name w:val="6BE5E2A6B60E4DAF8B6C256C798EA174"/>
  </w:style>
  <w:style w:type="paragraph" w:customStyle="1" w:styleId="D4DE575325004641A2E4AFCCD5EADF18">
    <w:name w:val="D4DE575325004641A2E4AFCCD5EADF18"/>
  </w:style>
  <w:style w:type="paragraph" w:customStyle="1" w:styleId="73B7F9FD908D4DE09BD9081E0DE3F0E4">
    <w:name w:val="73B7F9FD908D4DE09BD9081E0DE3F0E4"/>
  </w:style>
  <w:style w:type="paragraph" w:customStyle="1" w:styleId="652180DBDF514638ABE818BF9C0B7E7A">
    <w:name w:val="652180DBDF514638ABE818BF9C0B7E7A"/>
  </w:style>
  <w:style w:type="paragraph" w:customStyle="1" w:styleId="8BD72630C2B84DE9A6D9FE41F74FDFE3">
    <w:name w:val="8BD72630C2B84DE9A6D9FE41F74FDFE3"/>
  </w:style>
  <w:style w:type="paragraph" w:customStyle="1" w:styleId="AA038D012D434DE0978F2416FD77BD6B">
    <w:name w:val="AA038D012D434DE0978F2416FD77BD6B"/>
  </w:style>
  <w:style w:type="paragraph" w:customStyle="1" w:styleId="42364680E88F460685EE0EF13B90615D">
    <w:name w:val="42364680E88F460685EE0EF13B90615D"/>
  </w:style>
  <w:style w:type="paragraph" w:customStyle="1" w:styleId="86181342E41744559C1B347FF5E600F2">
    <w:name w:val="86181342E41744559C1B347FF5E600F2"/>
  </w:style>
  <w:style w:type="paragraph" w:customStyle="1" w:styleId="C54BC73643ED4DA08A65C7FB8A27747C">
    <w:name w:val="C54BC73643ED4DA08A65C7FB8A27747C"/>
  </w:style>
  <w:style w:type="paragraph" w:customStyle="1" w:styleId="754900F41A4B4E8086BEA859B4C3C243">
    <w:name w:val="754900F41A4B4E8086BEA859B4C3C243"/>
  </w:style>
  <w:style w:type="paragraph" w:customStyle="1" w:styleId="9091CD04687C4DC7836E4FD5BE9FE171">
    <w:name w:val="9091CD04687C4DC7836E4FD5BE9FE171"/>
  </w:style>
  <w:style w:type="paragraph" w:customStyle="1" w:styleId="19D91D42F2584DF9BA75F762D032DCBA">
    <w:name w:val="19D91D42F2584DF9BA75F762D032DCBA"/>
  </w:style>
  <w:style w:type="paragraph" w:customStyle="1" w:styleId="E198030A793C4745BCE0509562CC0CE2">
    <w:name w:val="E198030A793C4745BCE0509562CC0CE2"/>
  </w:style>
  <w:style w:type="paragraph" w:customStyle="1" w:styleId="14062A42B4AB45E88154261D15A8B978">
    <w:name w:val="14062A42B4AB45E88154261D15A8B978"/>
  </w:style>
  <w:style w:type="paragraph" w:customStyle="1" w:styleId="14A6675CCC5F4D2E8159B6BFBD5853CA">
    <w:name w:val="14A6675CCC5F4D2E8159B6BFBD5853CA"/>
  </w:style>
  <w:style w:type="paragraph" w:customStyle="1" w:styleId="DE84F4EF2C2A459C83BED697A1DB830D">
    <w:name w:val="DE84F4EF2C2A459C83BED697A1DB830D"/>
  </w:style>
  <w:style w:type="paragraph" w:customStyle="1" w:styleId="BD010180C6A847EDB32DF92F59521ADE">
    <w:name w:val="BD010180C6A847EDB32DF92F59521ADE"/>
  </w:style>
  <w:style w:type="paragraph" w:customStyle="1" w:styleId="D649B57502814E20AF4FC75C934AA2AE">
    <w:name w:val="D649B57502814E20AF4FC75C934AA2AE"/>
  </w:style>
  <w:style w:type="paragraph" w:customStyle="1" w:styleId="5ADB7B70E0354F2C827A03745EB26D6A">
    <w:name w:val="5ADB7B70E0354F2C827A03745EB26D6A"/>
  </w:style>
  <w:style w:type="paragraph" w:customStyle="1" w:styleId="E0FA25121A994455AA50AB71CBA149F8">
    <w:name w:val="E0FA25121A994455AA50AB71CBA149F8"/>
  </w:style>
  <w:style w:type="paragraph" w:customStyle="1" w:styleId="7D2B6999E3A44C1AB5B0E4F47AE0EA5E">
    <w:name w:val="7D2B6999E3A44C1AB5B0E4F47AE0EA5E"/>
  </w:style>
  <w:style w:type="paragraph" w:customStyle="1" w:styleId="B946B6F4C6A14A2187CD27E528E34D3F">
    <w:name w:val="B946B6F4C6A14A2187CD27E528E34D3F"/>
  </w:style>
  <w:style w:type="paragraph" w:customStyle="1" w:styleId="1226FAC3FBFF4439A70522AE37B119F7">
    <w:name w:val="1226FAC3FBFF4439A70522AE37B119F7"/>
  </w:style>
  <w:style w:type="paragraph" w:customStyle="1" w:styleId="BCD746C7B5BF4BDB89BDAC427C550C63">
    <w:name w:val="BCD746C7B5BF4BDB89BDAC427C550C63"/>
  </w:style>
  <w:style w:type="paragraph" w:customStyle="1" w:styleId="9250323A2BA342F5863FF491E7AC2F70">
    <w:name w:val="9250323A2BA342F5863FF491E7AC2F70"/>
  </w:style>
  <w:style w:type="paragraph" w:customStyle="1" w:styleId="3E32E24F238E42A2AAFDC9D41109D022">
    <w:name w:val="3E32E24F238E42A2AAFDC9D41109D022"/>
  </w:style>
  <w:style w:type="paragraph" w:customStyle="1" w:styleId="AFA2C79D7CA24950B0B96FC24384E3C0">
    <w:name w:val="AFA2C79D7CA24950B0B96FC24384E3C0"/>
  </w:style>
  <w:style w:type="paragraph" w:customStyle="1" w:styleId="EFF84BCB1B3440D2B479FD2FB531D950">
    <w:name w:val="EFF84BCB1B3440D2B479FD2FB531D950"/>
  </w:style>
  <w:style w:type="paragraph" w:customStyle="1" w:styleId="FD419D2F81C84B59BA87443D8F94EAB5">
    <w:name w:val="FD419D2F81C84B59BA87443D8F94EAB5"/>
  </w:style>
  <w:style w:type="paragraph" w:customStyle="1" w:styleId="97693A2B0B7149779CA94017BFA19E5B">
    <w:name w:val="97693A2B0B7149779CA94017BFA19E5B"/>
  </w:style>
  <w:style w:type="paragraph" w:customStyle="1" w:styleId="CE12B4664CC145E78B656D38129B1D63">
    <w:name w:val="CE12B4664CC145E78B656D38129B1D63"/>
  </w:style>
  <w:style w:type="paragraph" w:customStyle="1" w:styleId="4D0953D5C9814F2A8B3B84A7F7093485">
    <w:name w:val="4D0953D5C9814F2A8B3B84A7F7093485"/>
  </w:style>
  <w:style w:type="paragraph" w:customStyle="1" w:styleId="C4C29FE20C7B45269FC898C5D7E5BC01">
    <w:name w:val="C4C29FE20C7B45269FC898C5D7E5BC01"/>
  </w:style>
  <w:style w:type="paragraph" w:customStyle="1" w:styleId="ADA54B68BDCA4DC695F845FDA049738D">
    <w:name w:val="ADA54B68BDCA4DC695F845FDA049738D"/>
  </w:style>
  <w:style w:type="paragraph" w:customStyle="1" w:styleId="E561EB9F0B87436298DE47D0D0D2CF4C">
    <w:name w:val="E561EB9F0B87436298DE47D0D0D2CF4C"/>
  </w:style>
  <w:style w:type="paragraph" w:customStyle="1" w:styleId="AC93FB59E7624DBF96C37F2F0587D398">
    <w:name w:val="AC93FB59E7624DBF96C37F2F0587D398"/>
  </w:style>
  <w:style w:type="paragraph" w:customStyle="1" w:styleId="0CE887E9522545B09F12E5CBEF8D4775">
    <w:name w:val="0CE887E9522545B09F12E5CBEF8D4775"/>
  </w:style>
  <w:style w:type="paragraph" w:customStyle="1" w:styleId="629928AB575B4FFB83AB7600041607C6">
    <w:name w:val="629928AB575B4FFB83AB7600041607C6"/>
  </w:style>
  <w:style w:type="paragraph" w:customStyle="1" w:styleId="D35920C5F3C84F7F9244F3B882893AD2">
    <w:name w:val="D35920C5F3C84F7F9244F3B882893AD2"/>
  </w:style>
  <w:style w:type="paragraph" w:customStyle="1" w:styleId="C8BFC2B403E340D6B113F83F88AB0BCD">
    <w:name w:val="C8BFC2B403E340D6B113F83F88AB0BCD"/>
  </w:style>
  <w:style w:type="paragraph" w:customStyle="1" w:styleId="982BA523A41E49ABA831FFD149AAB579">
    <w:name w:val="982BA523A41E49ABA831FFD149AAB579"/>
  </w:style>
  <w:style w:type="paragraph" w:customStyle="1" w:styleId="3320619A14244E9DA55E6FBE69DE496C">
    <w:name w:val="3320619A14244E9DA55E6FBE69DE496C"/>
  </w:style>
  <w:style w:type="paragraph" w:customStyle="1" w:styleId="CC04348CE4F44FF198DFB4BD4A9A7E9F">
    <w:name w:val="CC04348CE4F44FF198DFB4BD4A9A7E9F"/>
  </w:style>
  <w:style w:type="paragraph" w:customStyle="1" w:styleId="5F9FD8C5D58A48E592262E46A960B08B">
    <w:name w:val="5F9FD8C5D58A48E592262E46A960B08B"/>
  </w:style>
  <w:style w:type="paragraph" w:customStyle="1" w:styleId="9062A2C34967493794A56288110F0C1D">
    <w:name w:val="9062A2C34967493794A56288110F0C1D"/>
  </w:style>
  <w:style w:type="paragraph" w:customStyle="1" w:styleId="E5319DEABCA74D1A8ED6142EF054AA4A">
    <w:name w:val="E5319DEABCA74D1A8ED6142EF054AA4A"/>
  </w:style>
  <w:style w:type="paragraph" w:customStyle="1" w:styleId="2F9768D36E6A4B45A0657B7BC6E2F9A5">
    <w:name w:val="2F9768D36E6A4B45A0657B7BC6E2F9A5"/>
  </w:style>
  <w:style w:type="paragraph" w:customStyle="1" w:styleId="81AE9EA3AA9D43AA9344C207F24951F0">
    <w:name w:val="81AE9EA3AA9D43AA9344C207F24951F0"/>
  </w:style>
  <w:style w:type="paragraph" w:customStyle="1" w:styleId="4E51AB84A47649A697146E53D2B0C993">
    <w:name w:val="4E51AB84A47649A697146E53D2B0C993"/>
  </w:style>
  <w:style w:type="paragraph" w:customStyle="1" w:styleId="31434FD9CEF841BC94CB5F735F1222F8">
    <w:name w:val="31434FD9CEF841BC94CB5F735F1222F8"/>
  </w:style>
  <w:style w:type="paragraph" w:customStyle="1" w:styleId="A831CA792D474F909D522091EA03BDA2">
    <w:name w:val="A831CA792D474F909D522091EA03BDA2"/>
  </w:style>
  <w:style w:type="paragraph" w:customStyle="1" w:styleId="E64F3800186945BF875A699C7D1B9478">
    <w:name w:val="E64F3800186945BF875A699C7D1B9478"/>
  </w:style>
  <w:style w:type="paragraph" w:customStyle="1" w:styleId="66239A957E4A4D38939E33F31F798405">
    <w:name w:val="66239A957E4A4D38939E33F31F798405"/>
  </w:style>
  <w:style w:type="paragraph" w:customStyle="1" w:styleId="9F9A3B435D654ABDA7CCB1467B7B3771">
    <w:name w:val="9F9A3B435D654ABDA7CCB1467B7B3771"/>
  </w:style>
  <w:style w:type="paragraph" w:customStyle="1" w:styleId="BC21BAC1543E4D5EA395B1AFF4BE80EF">
    <w:name w:val="BC21BAC1543E4D5EA395B1AFF4BE80EF"/>
  </w:style>
  <w:style w:type="paragraph" w:customStyle="1" w:styleId="325841B007DB4D5FB4E11AB6461F4489">
    <w:name w:val="325841B007DB4D5FB4E11AB6461F4489"/>
  </w:style>
  <w:style w:type="paragraph" w:customStyle="1" w:styleId="2931A2F42A784AD1B91AFF551856540A">
    <w:name w:val="2931A2F42A784AD1B91AFF551856540A"/>
  </w:style>
  <w:style w:type="paragraph" w:customStyle="1" w:styleId="CDDE5A2D85C94F4F911F31C9B95B9F78">
    <w:name w:val="CDDE5A2D85C94F4F911F31C9B95B9F78"/>
  </w:style>
  <w:style w:type="paragraph" w:customStyle="1" w:styleId="2F84864DF5334BABAEAA22D6334068B3">
    <w:name w:val="2F84864DF5334BABAEAA22D6334068B3"/>
  </w:style>
  <w:style w:type="paragraph" w:customStyle="1" w:styleId="42326086D36743BAA77148F7BE770157">
    <w:name w:val="42326086D36743BAA77148F7BE770157"/>
  </w:style>
  <w:style w:type="paragraph" w:customStyle="1" w:styleId="0224BCDABBAD4166B8EB1BFE9FB1E00B">
    <w:name w:val="0224BCDABBAD4166B8EB1BFE9FB1E00B"/>
  </w:style>
  <w:style w:type="paragraph" w:customStyle="1" w:styleId="A37C2A2583C94677A2B79DEF93494FE4">
    <w:name w:val="A37C2A2583C94677A2B79DEF93494FE4"/>
  </w:style>
  <w:style w:type="paragraph" w:customStyle="1" w:styleId="68EDB46C573E45209713A07E031796E6">
    <w:name w:val="68EDB46C573E45209713A07E031796E6"/>
  </w:style>
  <w:style w:type="paragraph" w:customStyle="1" w:styleId="87B15AD1032F46828C107D78DA85E945">
    <w:name w:val="87B15AD1032F46828C107D78DA85E945"/>
  </w:style>
  <w:style w:type="paragraph" w:customStyle="1" w:styleId="80EF72FDBC6D496FB51C847A55E4D28E">
    <w:name w:val="80EF72FDBC6D496FB51C847A55E4D28E"/>
  </w:style>
  <w:style w:type="paragraph" w:customStyle="1" w:styleId="3F108D986B39402183818D671FBEF1CE">
    <w:name w:val="3F108D986B39402183818D671FBEF1CE"/>
  </w:style>
  <w:style w:type="paragraph" w:customStyle="1" w:styleId="EAB1EC8013114AB59615BCA1BA922466">
    <w:name w:val="EAB1EC8013114AB59615BCA1BA922466"/>
  </w:style>
  <w:style w:type="paragraph" w:customStyle="1" w:styleId="B173E9FC61A34353AFDD78A6C7A7F578">
    <w:name w:val="B173E9FC61A34353AFDD78A6C7A7F578"/>
  </w:style>
  <w:style w:type="paragraph" w:customStyle="1" w:styleId="9CF13F3DE2FB4A19B5D25B46CC183C9A">
    <w:name w:val="9CF13F3DE2FB4A19B5D25B46CC183C9A"/>
  </w:style>
  <w:style w:type="paragraph" w:customStyle="1" w:styleId="F013DE62AB2F4ADB82FC3BCE837D430B">
    <w:name w:val="F013DE62AB2F4ADB82FC3BCE837D430B"/>
  </w:style>
  <w:style w:type="paragraph" w:customStyle="1" w:styleId="168E6A0548984FDC8E71D5F402D7151C">
    <w:name w:val="168E6A0548984FDC8E71D5F402D7151C"/>
  </w:style>
  <w:style w:type="paragraph" w:customStyle="1" w:styleId="A1DBBE6821C84915AD99733D80C0AB28">
    <w:name w:val="A1DBBE6821C84915AD99733D80C0AB28"/>
  </w:style>
  <w:style w:type="paragraph" w:customStyle="1" w:styleId="968E873BDB54497DBC8FA60D3D1D589E">
    <w:name w:val="968E873BDB54497DBC8FA60D3D1D589E"/>
  </w:style>
  <w:style w:type="paragraph" w:customStyle="1" w:styleId="DEEB6347B95E477C849111F01588C897">
    <w:name w:val="DEEB6347B95E477C849111F01588C897"/>
  </w:style>
  <w:style w:type="paragraph" w:customStyle="1" w:styleId="4A8BDF772C7940D1BFC465A40C1D2A3F">
    <w:name w:val="4A8BDF772C7940D1BFC465A40C1D2A3F"/>
  </w:style>
  <w:style w:type="paragraph" w:customStyle="1" w:styleId="DF53333358384D159EDDA2527D19F01B">
    <w:name w:val="DF53333358384D159EDDA2527D19F01B"/>
  </w:style>
  <w:style w:type="paragraph" w:customStyle="1" w:styleId="BAD7B36A296E45969E5E919C20DC414F">
    <w:name w:val="BAD7B36A296E45969E5E919C20DC414F"/>
  </w:style>
  <w:style w:type="paragraph" w:customStyle="1" w:styleId="0FC51EBC52024FCFAAE5449D330D8CFE">
    <w:name w:val="0FC51EBC52024FCFAAE5449D330D8CFE"/>
  </w:style>
  <w:style w:type="paragraph" w:customStyle="1" w:styleId="AC58E465A1F64D2190DD3B6F242777A4">
    <w:name w:val="AC58E465A1F64D2190DD3B6F242777A4"/>
  </w:style>
  <w:style w:type="paragraph" w:customStyle="1" w:styleId="AB48413F2A3E4E8090E8BB59DE5BAF42">
    <w:name w:val="AB48413F2A3E4E8090E8BB59DE5BAF42"/>
  </w:style>
  <w:style w:type="paragraph" w:customStyle="1" w:styleId="8B95C2E8086A4E19822F0C741D9C91E3">
    <w:name w:val="8B95C2E8086A4E19822F0C741D9C91E3"/>
  </w:style>
  <w:style w:type="paragraph" w:customStyle="1" w:styleId="445CAD70C7074115BAE79212A98E6F9B">
    <w:name w:val="445CAD70C7074115BAE79212A98E6F9B"/>
  </w:style>
  <w:style w:type="paragraph" w:customStyle="1" w:styleId="B3CA212B9D6F4088B7C8B5E664687B60">
    <w:name w:val="B3CA212B9D6F4088B7C8B5E664687B60"/>
  </w:style>
  <w:style w:type="paragraph" w:customStyle="1" w:styleId="B62126DF72114592A8255B73538DF023">
    <w:name w:val="B62126DF72114592A8255B73538DF023"/>
  </w:style>
  <w:style w:type="paragraph" w:customStyle="1" w:styleId="CBCFE6A08607423F8954248B9D829B0E">
    <w:name w:val="CBCFE6A08607423F8954248B9D829B0E"/>
  </w:style>
  <w:style w:type="paragraph" w:customStyle="1" w:styleId="AF34663BA4024FABA5109A8DC21F2467">
    <w:name w:val="AF34663BA4024FABA5109A8DC21F2467"/>
  </w:style>
  <w:style w:type="paragraph" w:customStyle="1" w:styleId="EC1903AD41A8482CA7FDCA7F480B3D52">
    <w:name w:val="EC1903AD41A8482CA7FDCA7F480B3D52"/>
  </w:style>
  <w:style w:type="paragraph" w:customStyle="1" w:styleId="934313F15E8A4B09930FBA45C387848C">
    <w:name w:val="934313F15E8A4B09930FBA45C387848C"/>
  </w:style>
  <w:style w:type="paragraph" w:customStyle="1" w:styleId="4CBF4A79BAA14E9AAACFBA83DD8F9DE4">
    <w:name w:val="4CBF4A79BAA14E9AAACFBA83DD8F9DE4"/>
  </w:style>
  <w:style w:type="paragraph" w:customStyle="1" w:styleId="F2BA3681C1564D9EACDB4774E2B8C8CD">
    <w:name w:val="F2BA3681C1564D9EACDB4774E2B8C8CD"/>
  </w:style>
  <w:style w:type="paragraph" w:customStyle="1" w:styleId="A637EAA7B47E48A89D71C03E41AFBF23">
    <w:name w:val="A637EAA7B47E48A89D71C03E41AFBF23"/>
  </w:style>
  <w:style w:type="paragraph" w:customStyle="1" w:styleId="CBC935C0102E45BC95D3D62229A5F367">
    <w:name w:val="CBC935C0102E45BC95D3D62229A5F367"/>
  </w:style>
  <w:style w:type="paragraph" w:customStyle="1" w:styleId="D8666CA60D6246C788C391C90314DAE2">
    <w:name w:val="D8666CA60D6246C788C391C90314DA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Notula rapat.dotx</Template>
  <TotalTime>50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SHERLY NATALIA</cp:lastModifiedBy>
  <cp:revision>5</cp:revision>
  <dcterms:created xsi:type="dcterms:W3CDTF">2018-07-05T04:09:00Z</dcterms:created>
  <dcterms:modified xsi:type="dcterms:W3CDTF">2018-07-11T11:12:00Z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