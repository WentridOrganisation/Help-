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901B3A" w:rsidP="00A979E1">
      <w:pPr>
        <w:pStyle w:val="Title"/>
      </w:pPr>
      <w:r>
        <w:rPr>
          <w:lang w:val="en-US"/>
        </w:rPr>
        <w:t>Meeting Owner Help! (2)</w:t>
      </w:r>
      <w:r w:rsidR="00A979E1">
        <w:rPr>
          <w:lang w:bidi="id-ID"/>
        </w:rPr>
        <w:t xml:space="preserve"> </w:t>
      </w:r>
      <w:sdt>
        <w:sdtPr>
          <w:alias w:val="Pemisah garis vertikal:"/>
          <w:tag w:val="Pemisah garis vertikal:"/>
          <w:id w:val="1874568466"/>
          <w:placeholder>
            <w:docPart w:val="3426B5D930DC47839E6FE67B6C3CF313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|</w:t>
          </w:r>
        </w:sdtContent>
      </w:sdt>
      <w:r w:rsidR="00554EC4">
        <w:t xml:space="preserve"> </w:t>
      </w:r>
      <w:sdt>
        <w:sdtPr>
          <w:rPr>
            <w:rStyle w:val="SubtleReference"/>
          </w:rPr>
          <w:alias w:val="Notula:"/>
          <w:tag w:val="Notula:"/>
          <w:id w:val="324875599"/>
          <w:placeholder>
            <w:docPart w:val="E93FB99126D04C61ADC45187456B7325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  <w:lang w:bidi="id-ID"/>
            </w:rPr>
            <w:t>Notula</w:t>
          </w:r>
        </w:sdtContent>
      </w:sdt>
    </w:p>
    <w:p w:rsidR="00A979E1" w:rsidRDefault="00BB20E5" w:rsidP="00A979E1">
      <w:pPr>
        <w:pStyle w:val="Heading2"/>
      </w:pPr>
      <w:sdt>
        <w:sdtPr>
          <w:alias w:val="Tanggal dan waktu rapat:"/>
          <w:tag w:val="Tanggal dan waktu rapat:"/>
          <w:id w:val="712006246"/>
          <w:placeholder>
            <w:docPart w:val="62DD1838ED194FF4AB18DA9484D1275B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Tanggal rapat | waktu</w:t>
          </w:r>
        </w:sdtContent>
      </w:sdt>
      <w:r w:rsidR="00A979E1">
        <w:rPr>
          <w:lang w:bidi="id-ID"/>
        </w:rPr>
        <w:t xml:space="preserve"> </w:t>
      </w:r>
      <w:sdt>
        <w:sdtPr>
          <w:rPr>
            <w:rStyle w:val="SubtleEmphasis"/>
          </w:rPr>
          <w:alias w:val="Masukkan tanggal:"/>
          <w:tag w:val="Masukkan tanggal:"/>
          <w:id w:val="-932354384"/>
          <w:placeholder>
            <w:docPart w:val="8E52FFEAF5694B0CB689213E4C6A510D"/>
          </w:placeholder>
          <w:temporary/>
          <w:showingPlcHdr/>
          <w15:appearance w15:val="hidden"/>
        </w:sdtPr>
        <w:sdtEndPr>
          <w:rPr>
            <w:rStyle w:val="SubtleEmphasis"/>
          </w:rPr>
        </w:sdtEndPr>
        <w:sdtContent>
          <w:r w:rsidR="00A979E1" w:rsidRPr="003665F5">
            <w:rPr>
              <w:rStyle w:val="SubtleEmphasis"/>
              <w:lang w:bidi="id-ID"/>
            </w:rPr>
            <w:t>Tanggal</w:t>
          </w:r>
        </w:sdtContent>
      </w:sdt>
      <w:r w:rsidR="00A979E1" w:rsidRPr="003665F5">
        <w:rPr>
          <w:rStyle w:val="SubtleEmphasis"/>
          <w:lang w:bidi="id-ID"/>
        </w:rPr>
        <w:t xml:space="preserve"> | </w:t>
      </w:r>
      <w:sdt>
        <w:sdtPr>
          <w:rPr>
            <w:rStyle w:val="SubtleEmphasis"/>
          </w:rPr>
          <w:alias w:val="Masukkan waktu:"/>
          <w:tag w:val="Masukkan waktu:"/>
          <w:id w:val="1573844241"/>
          <w:placeholder>
            <w:docPart w:val="B1C6E32EA7B74D91ADCEE9A37F4D5F87"/>
          </w:placeholder>
          <w:temporary/>
          <w:showingPlcHdr/>
          <w15:appearance w15:val="hidden"/>
        </w:sdtPr>
        <w:sdtEndPr>
          <w:rPr>
            <w:rStyle w:val="SubtleEmphasis"/>
          </w:rPr>
        </w:sdtEndPr>
        <w:sdtContent>
          <w:r w:rsidR="00A979E1" w:rsidRPr="003665F5">
            <w:rPr>
              <w:rStyle w:val="SubtleEmphasis"/>
              <w:lang w:bidi="id-ID"/>
            </w:rPr>
            <w:t>Waktu</w:t>
          </w:r>
        </w:sdtContent>
      </w:sdt>
      <w:r w:rsidR="00A979E1">
        <w:rPr>
          <w:lang w:bidi="id-ID"/>
        </w:rPr>
        <w:t xml:space="preserve"> | </w:t>
      </w:r>
      <w:sdt>
        <w:sdtPr>
          <w:alias w:val="Lokasi rapat:"/>
          <w:tag w:val="Lokasi rapat:"/>
          <w:id w:val="1910582416"/>
          <w:placeholder>
            <w:docPart w:val="8D852FAA21AE483E956E2A66D62E6C50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Lokasi rapat</w:t>
          </w:r>
        </w:sdtContent>
      </w:sdt>
      <w:r w:rsidR="00A979E1">
        <w:rPr>
          <w:lang w:bidi="id-ID"/>
        </w:rPr>
        <w:t xml:space="preserve"> </w:t>
      </w:r>
      <w:sdt>
        <w:sdtPr>
          <w:rPr>
            <w:rStyle w:val="SubtleEmphasis"/>
          </w:rPr>
          <w:alias w:val="Masukkan lokasi:"/>
          <w:tag w:val="Masukkan lokasi:"/>
          <w:id w:val="465398058"/>
          <w:placeholder>
            <w:docPart w:val="1221D9FEA580443C99406F42C106C9CC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  <w:lang w:bidi="id-ID"/>
            </w:rPr>
            <w:t>Lokasi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 tata letak informasi rapat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untuk orang yang mengundang rapat, tipe rapat, fasilitator, notulis, dan pencatat waktu"/>
            </w:tblPr>
            <w:tblGrid>
              <w:gridCol w:w="2333"/>
              <w:gridCol w:w="2890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BB20E5" w:rsidP="00A979E1">
                  <w:pPr>
                    <w:pStyle w:val="Heading3"/>
                  </w:pPr>
                  <w:sdt>
                    <w:sdtPr>
                      <w:alias w:val="Rapat diundang oleh:"/>
                      <w:tag w:val="Rapat diundang oleh:"/>
                      <w:id w:val="1112008097"/>
                      <w:placeholder>
                        <w:docPart w:val="42B543D625714C80A59ED7063B7422E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id-ID"/>
                        </w:rPr>
                        <w:t>Rapat diundang oleh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901B3A" w:rsidP="00D578F4">
                  <w:pPr>
                    <w:spacing w:after="0"/>
                  </w:pPr>
                  <w:r>
                    <w:rPr>
                      <w:lang w:val="en-US"/>
                    </w:rPr>
                    <w:t>Daniel Imanuel</w:t>
                  </w:r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BB20E5" w:rsidP="00A979E1">
                  <w:pPr>
                    <w:pStyle w:val="Heading3"/>
                  </w:pPr>
                  <w:sdt>
                    <w:sdtPr>
                      <w:alias w:val="Tipe rapat:"/>
                      <w:tag w:val="Tipe rapat:"/>
                      <w:id w:val="1356456911"/>
                      <w:placeholder>
                        <w:docPart w:val="6A70A246706F4485A8260DF2C026406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id-ID"/>
                        </w:rPr>
                        <w:t>Tipe rapat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9C5157" w:rsidP="00D578F4">
                  <w:pPr>
                    <w:spacing w:after="0"/>
                  </w:pPr>
                  <w:r>
                    <w:rPr>
                      <w:lang w:val="en-US"/>
                    </w:rPr>
                    <w:t>Formal</w:t>
                  </w:r>
                </w:p>
              </w:tc>
            </w:tr>
            <w:tr w:rsidR="00A979E1" w:rsidTr="00D578F4">
              <w:sdt>
                <w:sdtPr>
                  <w:alias w:val="Fasilitator:"/>
                  <w:tag w:val="Fasilitator:"/>
                  <w:id w:val="-1618515975"/>
                  <w:placeholder>
                    <w:docPart w:val="4A76803A08E24A9C805BE87BADB58AD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bidi="id-ID"/>
                        </w:rPr>
                        <w:t>Fasilitator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Pr="00901B3A" w:rsidRDefault="00901B3A" w:rsidP="00D578F4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  <w:tr w:rsidR="00A979E1" w:rsidTr="00D578F4">
              <w:sdt>
                <w:sdtPr>
                  <w:alias w:val="Notulis:"/>
                  <w:tag w:val="Notulis:"/>
                  <w:id w:val="-1961940283"/>
                  <w:placeholder>
                    <w:docPart w:val="90B143BB73B6488BAF42C70819ED610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bidi="id-ID"/>
                        </w:rPr>
                        <w:t>Notulis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Pr="00901B3A" w:rsidRDefault="00901B3A" w:rsidP="00901B3A">
                  <w:pPr>
                    <w:spacing w:after="0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Sherly Natalia</w:t>
                  </w:r>
                </w:p>
              </w:tc>
            </w:tr>
            <w:tr w:rsidR="00A979E1" w:rsidTr="00D578F4">
              <w:sdt>
                <w:sdtPr>
                  <w:alias w:val="Pencatat waktu:"/>
                  <w:tag w:val="Pencatat waktu:"/>
                  <w:id w:val="2113625791"/>
                  <w:placeholder>
                    <w:docPart w:val="18AC29C6024C456A8F65AF79E7E1331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bidi="id-ID"/>
                        </w:rPr>
                        <w:t>Pencatat waktu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901B3A" w:rsidP="00D578F4">
                  <w:pPr>
                    <w:spacing w:after="0"/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901B3A" w:rsidRPr="00137619" w:rsidRDefault="00901B3A" w:rsidP="00901B3A">
            <w:pPr>
              <w:spacing w:after="0"/>
            </w:pPr>
            <w:r>
              <w:rPr>
                <w:lang w:val="en-US"/>
              </w:rPr>
              <w:t>Maria Astrid Coenradina Saffachrissa</w:t>
            </w:r>
          </w:p>
          <w:p w:rsidR="00901B3A" w:rsidRDefault="00901B3A" w:rsidP="00901B3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Weston Kieran</w:t>
            </w:r>
          </w:p>
          <w:p w:rsidR="00901B3A" w:rsidRDefault="00901B3A" w:rsidP="00901B3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Lewi Jourdan (Project Manager)</w:t>
            </w:r>
          </w:p>
          <w:p w:rsidR="00A979E1" w:rsidRDefault="00901B3A" w:rsidP="00901B3A">
            <w:pPr>
              <w:spacing w:after="0"/>
            </w:pPr>
            <w:r>
              <w:rPr>
                <w:lang w:val="en-US"/>
              </w:rPr>
              <w:t>Hedianto</w:t>
            </w:r>
          </w:p>
        </w:tc>
      </w:tr>
    </w:tbl>
    <w:p w:rsidR="00A979E1" w:rsidRDefault="00BB20E5" w:rsidP="00A979E1">
      <w:pPr>
        <w:pStyle w:val="Heading1"/>
      </w:pPr>
      <w:sdt>
        <w:sdtPr>
          <w:alias w:val="Topik agenda:"/>
          <w:tag w:val="Topik agenda:"/>
          <w:id w:val="-877550984"/>
          <w:placeholder>
            <w:docPart w:val="7FEC9FDF7C1F405685DF52E638C5D517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Topik agenda</w:t>
          </w:r>
        </w:sdtContent>
      </w:sdt>
    </w:p>
    <w:p w:rsidR="00A979E1" w:rsidRPr="00901B3A" w:rsidRDefault="00BB20E5" w:rsidP="00901B3A">
      <w:pPr>
        <w:pStyle w:val="Heading2"/>
        <w:rPr>
          <w:lang w:val="en-US"/>
        </w:rPr>
      </w:pPr>
      <w:sdt>
        <w:sdtPr>
          <w:alias w:val="Agenda 1, topik agenda:"/>
          <w:tag w:val="Agenda 1, topik agenda:"/>
          <w:id w:val="-1734764758"/>
          <w:placeholder>
            <w:docPart w:val="DF052E477774496997A9AD5752595AF4"/>
          </w:placeholder>
          <w:temporary/>
          <w:showingPlcHdr/>
          <w15:appearance w15:val="hidden"/>
        </w:sdtPr>
        <w:sdtEndPr/>
        <w:sdtContent>
          <w:r w:rsidR="00901B3A">
            <w:rPr>
              <w:lang w:bidi="id-ID"/>
            </w:rPr>
            <w:t>Topik agenda</w:t>
          </w:r>
        </w:sdtContent>
      </w:sdt>
      <w:r w:rsidR="00901B3A" w:rsidRPr="00C2417F">
        <w:rPr>
          <w:color w:val="000000" w:themeColor="text1"/>
          <w:lang w:bidi="id-ID"/>
        </w:rPr>
        <w:t xml:space="preserve"> </w:t>
      </w:r>
      <w:r w:rsidR="004D7FFD">
        <w:rPr>
          <w:color w:val="000000" w:themeColor="text1"/>
          <w:lang w:val="en-US" w:bidi="id-ID"/>
        </w:rPr>
        <w:t>Membahas perkembangan aplikasi</w:t>
      </w:r>
    </w:p>
    <w:p w:rsidR="00901B3A" w:rsidRPr="004D7FFD" w:rsidRDefault="004D7FFD" w:rsidP="00901B3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Desain text box masih kurang sesuai dengan background</w:t>
      </w:r>
    </w:p>
    <w:p w:rsidR="004D7FFD" w:rsidRDefault="004D7FFD" w:rsidP="004D7F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Masih ada beberapa item yang terlalu terlihat, warnanya sangat mencolok</w:t>
      </w:r>
    </w:p>
    <w:p w:rsidR="004D7FFD" w:rsidRDefault="004D7FFD" w:rsidP="004D7F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Desain untuk menu setting masih kurang sesuai</w:t>
      </w:r>
    </w:p>
    <w:p w:rsidR="004D7FFD" w:rsidRDefault="004D7FFD" w:rsidP="004D7F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Cerita untuk</w:t>
      </w:r>
      <w:r w:rsidR="00F7069D">
        <w:rPr>
          <w:lang w:val="en-US"/>
        </w:rPr>
        <w:t xml:space="preserve"> chapter pertama masih kurang</w:t>
      </w:r>
    </w:p>
    <w:p w:rsidR="00151119" w:rsidRDefault="00151119" w:rsidP="004D7F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Animasi masih kurang</w:t>
      </w:r>
    </w:p>
    <w:p w:rsidR="005A397B" w:rsidRPr="00DE5CB8" w:rsidRDefault="005A397B" w:rsidP="005A397B">
      <w:pPr>
        <w:pStyle w:val="ListParagraph"/>
        <w:ind w:left="2880"/>
        <w:rPr>
          <w:lang w:val="en-US"/>
        </w:rPr>
      </w:pPr>
    </w:p>
    <w:tbl>
      <w:tblPr>
        <w:tblStyle w:val="Notularapat"/>
        <w:tblW w:w="5000" w:type="pct"/>
        <w:tblLayout w:type="fixed"/>
        <w:tblLook w:val="04A0" w:firstRow="1" w:lastRow="0" w:firstColumn="1" w:lastColumn="0" w:noHBand="0" w:noVBand="1"/>
        <w:tblDescription w:val="Tabel informasi item tindakan untuk agenda 1"/>
      </w:tblPr>
      <w:tblGrid>
        <w:gridCol w:w="5905"/>
        <w:gridCol w:w="2379"/>
        <w:gridCol w:w="2182"/>
      </w:tblGrid>
      <w:tr w:rsidR="00A979E1" w:rsidRPr="00E52810" w:rsidTr="00554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96" w:type="dxa"/>
          </w:tcPr>
          <w:p w:rsidR="00CB50F2" w:rsidRPr="00E52810" w:rsidRDefault="00BB20E5" w:rsidP="00E52810">
            <w:sdt>
              <w:sdtPr>
                <w:alias w:val="Agenda 1, item tindakan:"/>
                <w:tag w:val="Agenda 1, item tindakan:"/>
                <w:id w:val="810443476"/>
                <w:placeholder>
                  <w:docPart w:val="13F8A677599F4C0EBAFA8AAA7EA7EF2D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bidi="id-ID"/>
                  </w:rPr>
                  <w:t>Item tindakan</w:t>
                </w:r>
              </w:sdtContent>
            </w:sdt>
          </w:p>
        </w:tc>
        <w:sdt>
          <w:sdtPr>
            <w:alias w:val="Agenda 1, penanggung jawab:"/>
            <w:tag w:val="Agenda 1, penanggung jawab:"/>
            <w:id w:val="352783267"/>
            <w:placeholder>
              <w:docPart w:val="088E79661004483DB89CF2A4B4DDFE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54" w:type="dxa"/>
              </w:tcPr>
              <w:p w:rsidR="00A979E1" w:rsidRPr="00E52810" w:rsidRDefault="00A979E1" w:rsidP="00E52810">
                <w:r w:rsidRPr="00E52810">
                  <w:rPr>
                    <w:lang w:bidi="id-ID"/>
                  </w:rPr>
                  <w:t>Penanggung jawab</w:t>
                </w:r>
              </w:p>
            </w:tc>
          </w:sdtContent>
        </w:sdt>
        <w:sdt>
          <w:sdtPr>
            <w:alias w:val="Agenda 1, tenggat waktu:"/>
            <w:tag w:val="Agenda 1, tenggat waktu:"/>
            <w:id w:val="1450979630"/>
            <w:placeholder>
              <w:docPart w:val="8858CEBE2FEE4098860F8DE328AEA3A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bidi="id-ID"/>
                  </w:rPr>
                  <w:t>Tenggat waktu</w:t>
                </w:r>
              </w:p>
            </w:tc>
          </w:sdtContent>
        </w:sdt>
      </w:tr>
      <w:tr w:rsidR="00A979E1" w:rsidRPr="00E52810" w:rsidTr="00554EC4">
        <w:tc>
          <w:tcPr>
            <w:tcW w:w="6096" w:type="dxa"/>
          </w:tcPr>
          <w:p w:rsidR="00A979E1" w:rsidRPr="00E52810" w:rsidRDefault="004D7FFD" w:rsidP="00E52810">
            <w:pPr>
              <w:ind w:left="0"/>
            </w:pPr>
            <w:r>
              <w:rPr>
                <w:lang w:val="en-US"/>
              </w:rPr>
              <w:t>Desain menu setting</w:t>
            </w:r>
          </w:p>
        </w:tc>
        <w:tc>
          <w:tcPr>
            <w:tcW w:w="2454" w:type="dxa"/>
          </w:tcPr>
          <w:p w:rsidR="00A979E1" w:rsidRPr="00E52810" w:rsidRDefault="00901B3A" w:rsidP="00E52810">
            <w:pPr>
              <w:ind w:left="0"/>
            </w:pPr>
            <w:r>
              <w:rPr>
                <w:lang w:val="en-US"/>
              </w:rPr>
              <w:t>Developer</w:t>
            </w:r>
          </w:p>
        </w:tc>
        <w:tc>
          <w:tcPr>
            <w:tcW w:w="2250" w:type="dxa"/>
          </w:tcPr>
          <w:p w:rsidR="00A979E1" w:rsidRPr="00E52810" w:rsidRDefault="00F7069D" w:rsidP="00E52810">
            <w:pPr>
              <w:ind w:left="0"/>
            </w:pPr>
            <w:r>
              <w:rPr>
                <w:lang w:val="en-US"/>
              </w:rPr>
              <w:t>Kamis</w:t>
            </w:r>
            <w:r w:rsidR="004D7FFD">
              <w:rPr>
                <w:lang w:val="en-US"/>
              </w:rPr>
              <w:t>, 9 Agustus</w:t>
            </w:r>
            <w:r w:rsidR="00901B3A">
              <w:rPr>
                <w:lang w:val="en-US"/>
              </w:rPr>
              <w:t xml:space="preserve"> 2018</w:t>
            </w:r>
          </w:p>
        </w:tc>
      </w:tr>
      <w:tr w:rsidR="00A979E1" w:rsidRPr="00E52810" w:rsidTr="00554EC4">
        <w:tc>
          <w:tcPr>
            <w:tcW w:w="6096" w:type="dxa"/>
          </w:tcPr>
          <w:p w:rsidR="00A979E1" w:rsidRDefault="004D7FFD" w:rsidP="00E5281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Desain item</w:t>
            </w:r>
          </w:p>
          <w:p w:rsidR="00F7069D" w:rsidRDefault="00F7069D" w:rsidP="00E52810">
            <w:pPr>
              <w:ind w:left="0"/>
              <w:rPr>
                <w:lang w:val="en-US"/>
              </w:rPr>
            </w:pPr>
          </w:p>
          <w:p w:rsidR="00F7069D" w:rsidRDefault="00151119" w:rsidP="00E5281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Selesaikan c</w:t>
            </w:r>
            <w:bookmarkStart w:id="0" w:name="_GoBack"/>
            <w:bookmarkEnd w:id="0"/>
            <w:r w:rsidR="00F7069D">
              <w:rPr>
                <w:lang w:val="en-US"/>
              </w:rPr>
              <w:t>erita</w:t>
            </w:r>
          </w:p>
          <w:p w:rsidR="00151119" w:rsidRDefault="00151119" w:rsidP="00E52810">
            <w:pPr>
              <w:ind w:left="0"/>
              <w:rPr>
                <w:lang w:val="en-US"/>
              </w:rPr>
            </w:pPr>
          </w:p>
          <w:p w:rsidR="00151119" w:rsidRPr="00E52810" w:rsidRDefault="00151119" w:rsidP="00E52810">
            <w:pPr>
              <w:ind w:left="0"/>
            </w:pPr>
            <w:r>
              <w:rPr>
                <w:lang w:val="en-US"/>
              </w:rPr>
              <w:t>Perbagus animasi</w:t>
            </w:r>
          </w:p>
        </w:tc>
        <w:tc>
          <w:tcPr>
            <w:tcW w:w="2454" w:type="dxa"/>
          </w:tcPr>
          <w:p w:rsidR="00F7069D" w:rsidRDefault="00901B3A" w:rsidP="00E5281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  <w:p w:rsidR="00F7069D" w:rsidRDefault="00F7069D" w:rsidP="00E52810">
            <w:pPr>
              <w:ind w:left="0"/>
              <w:rPr>
                <w:lang w:val="en-US"/>
              </w:rPr>
            </w:pPr>
          </w:p>
          <w:p w:rsidR="00F7069D" w:rsidRDefault="00F7069D" w:rsidP="00E5281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  <w:p w:rsidR="00151119" w:rsidRDefault="00151119" w:rsidP="00E52810">
            <w:pPr>
              <w:ind w:left="0"/>
              <w:rPr>
                <w:lang w:val="en-US"/>
              </w:rPr>
            </w:pPr>
          </w:p>
          <w:p w:rsidR="00151119" w:rsidRPr="00E52810" w:rsidRDefault="00151119" w:rsidP="00E52810">
            <w:pPr>
              <w:ind w:left="0"/>
            </w:pPr>
            <w:r>
              <w:rPr>
                <w:lang w:val="en-US"/>
              </w:rPr>
              <w:t>Developer</w:t>
            </w:r>
          </w:p>
        </w:tc>
        <w:tc>
          <w:tcPr>
            <w:tcW w:w="2250" w:type="dxa"/>
          </w:tcPr>
          <w:p w:rsidR="00F7069D" w:rsidRDefault="00F7069D" w:rsidP="00E5281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Sabtu</w:t>
            </w:r>
            <w:r w:rsidR="004D7FFD">
              <w:rPr>
                <w:lang w:val="en-US"/>
              </w:rPr>
              <w:t>, 11 Agustus</w:t>
            </w:r>
            <w:r w:rsidR="00901B3A">
              <w:rPr>
                <w:lang w:val="en-US"/>
              </w:rPr>
              <w:t xml:space="preserve"> 2018</w:t>
            </w:r>
          </w:p>
          <w:p w:rsidR="00F7069D" w:rsidRDefault="00F7069D" w:rsidP="00E5281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Senin, 13 Agustus 2018</w:t>
            </w:r>
          </w:p>
          <w:p w:rsidR="00151119" w:rsidRPr="00F7069D" w:rsidRDefault="00151119" w:rsidP="00E5281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Rabu 15 Agustus 2018</w:t>
            </w:r>
          </w:p>
        </w:tc>
      </w:tr>
    </w:tbl>
    <w:p w:rsidR="0017681F" w:rsidRDefault="0017681F" w:rsidP="00901B3A">
      <w:pPr>
        <w:pStyle w:val="Heading2"/>
      </w:pPr>
    </w:p>
    <w:sectPr w:rsidR="0017681F" w:rsidSect="00554EC4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0E5" w:rsidRDefault="00BB20E5">
      <w:pPr>
        <w:spacing w:after="0"/>
      </w:pPr>
      <w:r>
        <w:separator/>
      </w:r>
    </w:p>
  </w:endnote>
  <w:endnote w:type="continuationSeparator" w:id="0">
    <w:p w:rsidR="00BB20E5" w:rsidRDefault="00BB20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Footer"/>
    </w:pPr>
    <w:r>
      <w:rPr>
        <w:lang w:bidi="id-ID"/>
      </w:rPr>
      <w:t xml:space="preserve">Halaman </w:t>
    </w:r>
    <w:r>
      <w:rPr>
        <w:lang w:bidi="id-ID"/>
      </w:rPr>
      <w:fldChar w:fldCharType="begin"/>
    </w:r>
    <w:r>
      <w:rPr>
        <w:lang w:bidi="id-ID"/>
      </w:rPr>
      <w:instrText xml:space="preserve"> PAGE   \* MERGEFORMAT </w:instrText>
    </w:r>
    <w:r>
      <w:rPr>
        <w:lang w:bidi="id-ID"/>
      </w:rPr>
      <w:fldChar w:fldCharType="separate"/>
    </w:r>
    <w:r w:rsidR="00901B3A">
      <w:rPr>
        <w:noProof/>
        <w:lang w:bidi="id-ID"/>
      </w:rPr>
      <w:t>2</w:t>
    </w:r>
    <w:r>
      <w:rPr>
        <w:lang w:bidi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0E5" w:rsidRDefault="00BB20E5">
      <w:pPr>
        <w:spacing w:after="0"/>
      </w:pPr>
      <w:r>
        <w:separator/>
      </w:r>
    </w:p>
  </w:footnote>
  <w:footnote w:type="continuationSeparator" w:id="0">
    <w:p w:rsidR="00BB20E5" w:rsidRDefault="00BB20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43325D"/>
    <w:multiLevelType w:val="hybridMultilevel"/>
    <w:tmpl w:val="CCF093C2"/>
    <w:lvl w:ilvl="0" w:tplc="388E257E">
      <w:numFmt w:val="bullet"/>
      <w:lvlText w:val="-"/>
      <w:lvlJc w:val="left"/>
      <w:pPr>
        <w:ind w:left="432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6E312D17"/>
    <w:multiLevelType w:val="hybridMultilevel"/>
    <w:tmpl w:val="2F4E24A8"/>
    <w:lvl w:ilvl="0" w:tplc="D9F412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3A"/>
    <w:rsid w:val="000379EE"/>
    <w:rsid w:val="00070820"/>
    <w:rsid w:val="001005E5"/>
    <w:rsid w:val="00107A25"/>
    <w:rsid w:val="001118FD"/>
    <w:rsid w:val="00151119"/>
    <w:rsid w:val="00152CC8"/>
    <w:rsid w:val="0017681F"/>
    <w:rsid w:val="001C4546"/>
    <w:rsid w:val="002B6C94"/>
    <w:rsid w:val="002E7469"/>
    <w:rsid w:val="002F4ABE"/>
    <w:rsid w:val="00353916"/>
    <w:rsid w:val="00354B10"/>
    <w:rsid w:val="003B1BCE"/>
    <w:rsid w:val="003C1B81"/>
    <w:rsid w:val="003C6B6C"/>
    <w:rsid w:val="0041439B"/>
    <w:rsid w:val="00444D8F"/>
    <w:rsid w:val="004D7FFD"/>
    <w:rsid w:val="0052642B"/>
    <w:rsid w:val="00554EC4"/>
    <w:rsid w:val="00557792"/>
    <w:rsid w:val="005746BA"/>
    <w:rsid w:val="005A397B"/>
    <w:rsid w:val="005E7D19"/>
    <w:rsid w:val="006030D7"/>
    <w:rsid w:val="0066086F"/>
    <w:rsid w:val="00672A6F"/>
    <w:rsid w:val="006928B4"/>
    <w:rsid w:val="006D571F"/>
    <w:rsid w:val="006F5A3F"/>
    <w:rsid w:val="00714174"/>
    <w:rsid w:val="007253CC"/>
    <w:rsid w:val="008431CB"/>
    <w:rsid w:val="008E2FAF"/>
    <w:rsid w:val="00901B3A"/>
    <w:rsid w:val="0093449B"/>
    <w:rsid w:val="009916AE"/>
    <w:rsid w:val="009C5157"/>
    <w:rsid w:val="00A979E1"/>
    <w:rsid w:val="00B45E12"/>
    <w:rsid w:val="00BB20E5"/>
    <w:rsid w:val="00C9013A"/>
    <w:rsid w:val="00CB50F2"/>
    <w:rsid w:val="00CF5C61"/>
    <w:rsid w:val="00D6466C"/>
    <w:rsid w:val="00D90A37"/>
    <w:rsid w:val="00DC2307"/>
    <w:rsid w:val="00DE5CB8"/>
    <w:rsid w:val="00E52810"/>
    <w:rsid w:val="00E70F21"/>
    <w:rsid w:val="00EB43FE"/>
    <w:rsid w:val="00F45ED3"/>
    <w:rsid w:val="00F560A1"/>
    <w:rsid w:val="00F7069D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73E6C"/>
  <w15:chartTrackingRefBased/>
  <w15:docId w15:val="{B6A81DB6-CCA8-4F22-A1A7-03F8A6A6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tularapat">
    <w:name w:val="Notula rapat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TOP\AppData\Roaming\Microsoft\Templates\Notula%20rap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26B5D930DC47839E6FE67B6C3CF313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B36DFE0F-4F9D-4E5A-8764-DDEE039AF5C2}"/>
      </w:docPartPr>
      <w:docPartBody>
        <w:p w:rsidR="00E06167" w:rsidRDefault="00D22427">
          <w:pPr>
            <w:pStyle w:val="3426B5D930DC47839E6FE67B6C3CF313"/>
          </w:pPr>
          <w:r>
            <w:rPr>
              <w:lang w:bidi="id-ID"/>
            </w:rPr>
            <w:t>|</w:t>
          </w:r>
        </w:p>
      </w:docPartBody>
    </w:docPart>
    <w:docPart>
      <w:docPartPr>
        <w:name w:val="E93FB99126D04C61ADC45187456B732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4FA2A359-EFB0-49BF-8DB7-9BD6AFB5217D}"/>
      </w:docPartPr>
      <w:docPartBody>
        <w:p w:rsidR="00E06167" w:rsidRDefault="00D22427">
          <w:pPr>
            <w:pStyle w:val="E93FB99126D04C61ADC45187456B7325"/>
          </w:pPr>
          <w:r w:rsidRPr="00CB50F2">
            <w:rPr>
              <w:rStyle w:val="SubtleReference"/>
              <w:lang w:bidi="id-ID"/>
            </w:rPr>
            <w:t>Notula</w:t>
          </w:r>
        </w:p>
      </w:docPartBody>
    </w:docPart>
    <w:docPart>
      <w:docPartPr>
        <w:name w:val="62DD1838ED194FF4AB18DA9484D1275B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2966687-9F3F-411D-B431-87F84A156E42}"/>
      </w:docPartPr>
      <w:docPartBody>
        <w:p w:rsidR="00E06167" w:rsidRDefault="00D22427">
          <w:pPr>
            <w:pStyle w:val="62DD1838ED194FF4AB18DA9484D1275B"/>
          </w:pPr>
          <w:r>
            <w:rPr>
              <w:lang w:bidi="id-ID"/>
            </w:rPr>
            <w:t>Tanggal rapat | waktu</w:t>
          </w:r>
        </w:p>
      </w:docPartBody>
    </w:docPart>
    <w:docPart>
      <w:docPartPr>
        <w:name w:val="8E52FFEAF5694B0CB689213E4C6A510D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EB13E089-D4B6-46E9-A8F1-609D82AE94DB}"/>
      </w:docPartPr>
      <w:docPartBody>
        <w:p w:rsidR="00E06167" w:rsidRDefault="00D22427">
          <w:pPr>
            <w:pStyle w:val="8E52FFEAF5694B0CB689213E4C6A510D"/>
          </w:pPr>
          <w:r w:rsidRPr="003665F5">
            <w:rPr>
              <w:rStyle w:val="SubtleEmphasis"/>
              <w:lang w:bidi="id-ID"/>
            </w:rPr>
            <w:t>Tanggal</w:t>
          </w:r>
        </w:p>
      </w:docPartBody>
    </w:docPart>
    <w:docPart>
      <w:docPartPr>
        <w:name w:val="B1C6E32EA7B74D91ADCEE9A37F4D5F87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7617FDA5-E391-44F9-88A8-F80DBC5A7692}"/>
      </w:docPartPr>
      <w:docPartBody>
        <w:p w:rsidR="00E06167" w:rsidRDefault="00D22427">
          <w:pPr>
            <w:pStyle w:val="B1C6E32EA7B74D91ADCEE9A37F4D5F87"/>
          </w:pPr>
          <w:r w:rsidRPr="003665F5">
            <w:rPr>
              <w:rStyle w:val="SubtleEmphasis"/>
              <w:lang w:bidi="id-ID"/>
            </w:rPr>
            <w:t>Waktu</w:t>
          </w:r>
        </w:p>
      </w:docPartBody>
    </w:docPart>
    <w:docPart>
      <w:docPartPr>
        <w:name w:val="8D852FAA21AE483E956E2A66D62E6C5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8FB656C7-61F3-444A-9EC0-A486D5B2FE5B}"/>
      </w:docPartPr>
      <w:docPartBody>
        <w:p w:rsidR="00E06167" w:rsidRDefault="00D22427">
          <w:pPr>
            <w:pStyle w:val="8D852FAA21AE483E956E2A66D62E6C50"/>
          </w:pPr>
          <w:r>
            <w:rPr>
              <w:lang w:bidi="id-ID"/>
            </w:rPr>
            <w:t>Lokasi rapat</w:t>
          </w:r>
        </w:p>
      </w:docPartBody>
    </w:docPart>
    <w:docPart>
      <w:docPartPr>
        <w:name w:val="1221D9FEA580443C99406F42C106C9CC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CBF21B3F-9051-4ED8-BFC3-BCE2194E8997}"/>
      </w:docPartPr>
      <w:docPartBody>
        <w:p w:rsidR="00E06167" w:rsidRDefault="00D22427">
          <w:pPr>
            <w:pStyle w:val="1221D9FEA580443C99406F42C106C9CC"/>
          </w:pPr>
          <w:r>
            <w:rPr>
              <w:rStyle w:val="SubtleEmphasis"/>
              <w:lang w:bidi="id-ID"/>
            </w:rPr>
            <w:t>Lokasi</w:t>
          </w:r>
        </w:p>
      </w:docPartBody>
    </w:docPart>
    <w:docPart>
      <w:docPartPr>
        <w:name w:val="42B543D625714C80A59ED7063B7422EA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82690FC0-CF79-4987-803A-7A3EE662AC22}"/>
      </w:docPartPr>
      <w:docPartBody>
        <w:p w:rsidR="00E06167" w:rsidRDefault="00D22427">
          <w:pPr>
            <w:pStyle w:val="42B543D625714C80A59ED7063B7422EA"/>
          </w:pPr>
          <w:r w:rsidRPr="00A979E1">
            <w:rPr>
              <w:lang w:bidi="id-ID"/>
            </w:rPr>
            <w:t>Rapat diundang oleh</w:t>
          </w:r>
        </w:p>
      </w:docPartBody>
    </w:docPart>
    <w:docPart>
      <w:docPartPr>
        <w:name w:val="6A70A246706F4485A8260DF2C026406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EFFEC24A-A6B0-4C1C-B040-8BB20FB27B85}"/>
      </w:docPartPr>
      <w:docPartBody>
        <w:p w:rsidR="00E06167" w:rsidRDefault="00D22427">
          <w:pPr>
            <w:pStyle w:val="6A70A246706F4485A8260DF2C0264062"/>
          </w:pPr>
          <w:r w:rsidRPr="00A979E1">
            <w:rPr>
              <w:lang w:bidi="id-ID"/>
            </w:rPr>
            <w:t>Tipe rapat</w:t>
          </w:r>
        </w:p>
      </w:docPartBody>
    </w:docPart>
    <w:docPart>
      <w:docPartPr>
        <w:name w:val="4A76803A08E24A9C805BE87BADB58AD4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A23C3C0-47B3-46EF-BCF2-C6198CDA88B5}"/>
      </w:docPartPr>
      <w:docPartBody>
        <w:p w:rsidR="00E06167" w:rsidRDefault="00D22427">
          <w:pPr>
            <w:pStyle w:val="4A76803A08E24A9C805BE87BADB58AD4"/>
          </w:pPr>
          <w:r w:rsidRPr="00A979E1">
            <w:rPr>
              <w:lang w:bidi="id-ID"/>
            </w:rPr>
            <w:t>Fasilitator</w:t>
          </w:r>
        </w:p>
      </w:docPartBody>
    </w:docPart>
    <w:docPart>
      <w:docPartPr>
        <w:name w:val="90B143BB73B6488BAF42C70819ED610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3418056-829C-40DD-980E-0F81CAC5C125}"/>
      </w:docPartPr>
      <w:docPartBody>
        <w:p w:rsidR="00E06167" w:rsidRDefault="00D22427">
          <w:pPr>
            <w:pStyle w:val="90B143BB73B6488BAF42C70819ED6100"/>
          </w:pPr>
          <w:r w:rsidRPr="00A979E1">
            <w:rPr>
              <w:lang w:bidi="id-ID"/>
            </w:rPr>
            <w:t>Notulis</w:t>
          </w:r>
        </w:p>
      </w:docPartBody>
    </w:docPart>
    <w:docPart>
      <w:docPartPr>
        <w:name w:val="18AC29C6024C456A8F65AF79E7E1331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444EF521-8B39-43D7-BE69-2AAB5B9B1A6E}"/>
      </w:docPartPr>
      <w:docPartBody>
        <w:p w:rsidR="00E06167" w:rsidRDefault="00D22427">
          <w:pPr>
            <w:pStyle w:val="18AC29C6024C456A8F65AF79E7E13310"/>
          </w:pPr>
          <w:r w:rsidRPr="00A979E1">
            <w:rPr>
              <w:lang w:bidi="id-ID"/>
            </w:rPr>
            <w:t>Pencatat waktu</w:t>
          </w:r>
        </w:p>
      </w:docPartBody>
    </w:docPart>
    <w:docPart>
      <w:docPartPr>
        <w:name w:val="7FEC9FDF7C1F405685DF52E638C5D517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4EBB052-9386-4511-92D4-D5D9C5820D4C}"/>
      </w:docPartPr>
      <w:docPartBody>
        <w:p w:rsidR="00E06167" w:rsidRDefault="00D22427">
          <w:pPr>
            <w:pStyle w:val="7FEC9FDF7C1F405685DF52E638C5D517"/>
          </w:pPr>
          <w:r>
            <w:rPr>
              <w:lang w:bidi="id-ID"/>
            </w:rPr>
            <w:t>Topik agenda</w:t>
          </w:r>
        </w:p>
      </w:docPartBody>
    </w:docPart>
    <w:docPart>
      <w:docPartPr>
        <w:name w:val="13F8A677599F4C0EBAFA8AAA7EA7EF2D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CCF78D7-6FEB-4402-90B0-3289A49C89CC}"/>
      </w:docPartPr>
      <w:docPartBody>
        <w:p w:rsidR="00E06167" w:rsidRDefault="00D22427">
          <w:pPr>
            <w:pStyle w:val="13F8A677599F4C0EBAFA8AAA7EA7EF2D"/>
          </w:pPr>
          <w:r w:rsidRPr="00E52810">
            <w:rPr>
              <w:lang w:bidi="id-ID"/>
            </w:rPr>
            <w:t>Item tindakan</w:t>
          </w:r>
        </w:p>
      </w:docPartBody>
    </w:docPart>
    <w:docPart>
      <w:docPartPr>
        <w:name w:val="088E79661004483DB89CF2A4B4DDFE97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B51E5881-8107-4626-9B5F-10E77A27E79A}"/>
      </w:docPartPr>
      <w:docPartBody>
        <w:p w:rsidR="00E06167" w:rsidRDefault="00D22427">
          <w:pPr>
            <w:pStyle w:val="088E79661004483DB89CF2A4B4DDFE97"/>
          </w:pPr>
          <w:r w:rsidRPr="00E52810">
            <w:rPr>
              <w:lang w:bidi="id-ID"/>
            </w:rPr>
            <w:t>Penanggung jawab</w:t>
          </w:r>
        </w:p>
      </w:docPartBody>
    </w:docPart>
    <w:docPart>
      <w:docPartPr>
        <w:name w:val="8858CEBE2FEE4098860F8DE328AEA3AA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BD9265C3-F435-4EA6-A787-CBEDE6A527AF}"/>
      </w:docPartPr>
      <w:docPartBody>
        <w:p w:rsidR="00E06167" w:rsidRDefault="00D22427">
          <w:pPr>
            <w:pStyle w:val="8858CEBE2FEE4098860F8DE328AEA3AA"/>
          </w:pPr>
          <w:r w:rsidRPr="00E52810">
            <w:rPr>
              <w:lang w:bidi="id-ID"/>
            </w:rPr>
            <w:t>Tenggat waktu</w:t>
          </w:r>
        </w:p>
      </w:docPartBody>
    </w:docPart>
    <w:docPart>
      <w:docPartPr>
        <w:name w:val="DF052E477774496997A9AD5752595AF4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9E41F7C2-BA86-4301-BB21-C9A599076FDD}"/>
      </w:docPartPr>
      <w:docPartBody>
        <w:p w:rsidR="00E06167" w:rsidRDefault="00E00807" w:rsidP="00E00807">
          <w:pPr>
            <w:pStyle w:val="DF052E477774496997A9AD5752595AF4"/>
          </w:pPr>
          <w:r>
            <w:rPr>
              <w:lang w:bidi="id-ID"/>
            </w:rPr>
            <w:t>Topik 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807"/>
    <w:rsid w:val="00044DB6"/>
    <w:rsid w:val="00732429"/>
    <w:rsid w:val="00D22427"/>
    <w:rsid w:val="00E00807"/>
    <w:rsid w:val="00E0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3F78585E894FA4858431F0B90749B3">
    <w:name w:val="4A3F78585E894FA4858431F0B90749B3"/>
  </w:style>
  <w:style w:type="paragraph" w:customStyle="1" w:styleId="3426B5D930DC47839E6FE67B6C3CF313">
    <w:name w:val="3426B5D930DC47839E6FE67B6C3CF313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E93FB99126D04C61ADC45187456B7325">
    <w:name w:val="E93FB99126D04C61ADC45187456B7325"/>
  </w:style>
  <w:style w:type="paragraph" w:customStyle="1" w:styleId="62DD1838ED194FF4AB18DA9484D1275B">
    <w:name w:val="62DD1838ED194FF4AB18DA9484D1275B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8E52FFEAF5694B0CB689213E4C6A510D">
    <w:name w:val="8E52FFEAF5694B0CB689213E4C6A510D"/>
  </w:style>
  <w:style w:type="paragraph" w:customStyle="1" w:styleId="B1C6E32EA7B74D91ADCEE9A37F4D5F87">
    <w:name w:val="B1C6E32EA7B74D91ADCEE9A37F4D5F87"/>
  </w:style>
  <w:style w:type="paragraph" w:customStyle="1" w:styleId="8D852FAA21AE483E956E2A66D62E6C50">
    <w:name w:val="8D852FAA21AE483E956E2A66D62E6C50"/>
  </w:style>
  <w:style w:type="paragraph" w:customStyle="1" w:styleId="1221D9FEA580443C99406F42C106C9CC">
    <w:name w:val="1221D9FEA580443C99406F42C106C9CC"/>
  </w:style>
  <w:style w:type="paragraph" w:customStyle="1" w:styleId="42B543D625714C80A59ED7063B7422EA">
    <w:name w:val="42B543D625714C80A59ED7063B7422EA"/>
  </w:style>
  <w:style w:type="paragraph" w:customStyle="1" w:styleId="7995A74152C242B0B1D2CE199C6A6276">
    <w:name w:val="7995A74152C242B0B1D2CE199C6A6276"/>
  </w:style>
  <w:style w:type="paragraph" w:customStyle="1" w:styleId="6A70A246706F4485A8260DF2C0264062">
    <w:name w:val="6A70A246706F4485A8260DF2C0264062"/>
  </w:style>
  <w:style w:type="paragraph" w:customStyle="1" w:styleId="330046457BDD4415A91E42271DBFA554">
    <w:name w:val="330046457BDD4415A91E42271DBFA554"/>
  </w:style>
  <w:style w:type="paragraph" w:customStyle="1" w:styleId="4A76803A08E24A9C805BE87BADB58AD4">
    <w:name w:val="4A76803A08E24A9C805BE87BADB58AD4"/>
  </w:style>
  <w:style w:type="paragraph" w:customStyle="1" w:styleId="90B143BB73B6488BAF42C70819ED6100">
    <w:name w:val="90B143BB73B6488BAF42C70819ED6100"/>
  </w:style>
  <w:style w:type="paragraph" w:customStyle="1" w:styleId="18AC29C6024C456A8F65AF79E7E13310">
    <w:name w:val="18AC29C6024C456A8F65AF79E7E13310"/>
  </w:style>
  <w:style w:type="paragraph" w:customStyle="1" w:styleId="D45B000D326A4A7DACF1FBD0DD5B7032">
    <w:name w:val="D45B000D326A4A7DACF1FBD0DD5B7032"/>
  </w:style>
  <w:style w:type="paragraph" w:customStyle="1" w:styleId="8E06328BE24F46278F001BCD399A8305">
    <w:name w:val="8E06328BE24F46278F001BCD399A8305"/>
  </w:style>
  <w:style w:type="paragraph" w:customStyle="1" w:styleId="7FEC9FDF7C1F405685DF52E638C5D517">
    <w:name w:val="7FEC9FDF7C1F405685DF52E638C5D517"/>
  </w:style>
  <w:style w:type="paragraph" w:customStyle="1" w:styleId="04B3448CFE144064ADEBB7803AD74330">
    <w:name w:val="04B3448CFE144064ADEBB7803AD74330"/>
  </w:style>
  <w:style w:type="paragraph" w:customStyle="1" w:styleId="F685A129BF4F468E86BE144C916E64BA">
    <w:name w:val="F685A129BF4F468E86BE144C916E64BA"/>
  </w:style>
  <w:style w:type="paragraph" w:customStyle="1" w:styleId="91974CF81FEA4A6B843F76026BD55242">
    <w:name w:val="91974CF81FEA4A6B843F76026BD55242"/>
  </w:style>
  <w:style w:type="paragraph" w:customStyle="1" w:styleId="94916921D944467BA155EC525E26D735">
    <w:name w:val="94916921D944467BA155EC525E26D735"/>
  </w:style>
  <w:style w:type="paragraph" w:customStyle="1" w:styleId="8E1660E4D13746379839D03E22C06907">
    <w:name w:val="8E1660E4D13746379839D03E22C06907"/>
  </w:style>
  <w:style w:type="paragraph" w:customStyle="1" w:styleId="144E44411E2045F7A23D0459735DF66E">
    <w:name w:val="144E44411E2045F7A23D0459735DF66E"/>
  </w:style>
  <w:style w:type="paragraph" w:customStyle="1" w:styleId="856DE54AFBCF4ABFA336D0288D83E8E1">
    <w:name w:val="856DE54AFBCF4ABFA336D0288D83E8E1"/>
  </w:style>
  <w:style w:type="paragraph" w:customStyle="1" w:styleId="B948ECBE38124E55B288A987E992EA56">
    <w:name w:val="B948ECBE38124E55B288A987E992EA56"/>
  </w:style>
  <w:style w:type="paragraph" w:customStyle="1" w:styleId="420AF4B664BD4E32B39A6092875D3EA4">
    <w:name w:val="420AF4B664BD4E32B39A6092875D3EA4"/>
  </w:style>
  <w:style w:type="paragraph" w:customStyle="1" w:styleId="7150048FBE6C4E2295779213C75DE5DC">
    <w:name w:val="7150048FBE6C4E2295779213C75DE5DC"/>
  </w:style>
  <w:style w:type="paragraph" w:customStyle="1" w:styleId="13F8A677599F4C0EBAFA8AAA7EA7EF2D">
    <w:name w:val="13F8A677599F4C0EBAFA8AAA7EA7EF2D"/>
  </w:style>
  <w:style w:type="paragraph" w:customStyle="1" w:styleId="088E79661004483DB89CF2A4B4DDFE97">
    <w:name w:val="088E79661004483DB89CF2A4B4DDFE97"/>
  </w:style>
  <w:style w:type="paragraph" w:customStyle="1" w:styleId="8858CEBE2FEE4098860F8DE328AEA3AA">
    <w:name w:val="8858CEBE2FEE4098860F8DE328AEA3AA"/>
  </w:style>
  <w:style w:type="paragraph" w:customStyle="1" w:styleId="6A6054A59D574A9CB30F4F6A7242880A">
    <w:name w:val="6A6054A59D574A9CB30F4F6A7242880A"/>
  </w:style>
  <w:style w:type="paragraph" w:customStyle="1" w:styleId="6A7AA5D4E6F546F5AB04ACA0985C988E">
    <w:name w:val="6A7AA5D4E6F546F5AB04ACA0985C988E"/>
  </w:style>
  <w:style w:type="paragraph" w:customStyle="1" w:styleId="132B05269EB548F5819B20D255E6D447">
    <w:name w:val="132B05269EB548F5819B20D255E6D447"/>
  </w:style>
  <w:style w:type="paragraph" w:customStyle="1" w:styleId="C363095BB536466891AE7B6BE253C5F9">
    <w:name w:val="C363095BB536466891AE7B6BE253C5F9"/>
  </w:style>
  <w:style w:type="paragraph" w:customStyle="1" w:styleId="92D9A0CF351A4F0FA203E31A9BD0DA1D">
    <w:name w:val="92D9A0CF351A4F0FA203E31A9BD0DA1D"/>
  </w:style>
  <w:style w:type="paragraph" w:customStyle="1" w:styleId="2F1DCB158C1F48C59ABE863508EBB394">
    <w:name w:val="2F1DCB158C1F48C59ABE863508EBB394"/>
  </w:style>
  <w:style w:type="paragraph" w:customStyle="1" w:styleId="095096227CD748E285AB250B41D4AC5D">
    <w:name w:val="095096227CD748E285AB250B41D4AC5D"/>
  </w:style>
  <w:style w:type="paragraph" w:customStyle="1" w:styleId="5477575913D54EC99AA5D9B9E88E2556">
    <w:name w:val="5477575913D54EC99AA5D9B9E88E2556"/>
  </w:style>
  <w:style w:type="paragraph" w:customStyle="1" w:styleId="C24AABA6EEE4483E9E30C3B01D506B5D">
    <w:name w:val="C24AABA6EEE4483E9E30C3B01D506B5D"/>
  </w:style>
  <w:style w:type="paragraph" w:customStyle="1" w:styleId="FBC52AEED33C423BBC1D97AFDD42C37D">
    <w:name w:val="FBC52AEED33C423BBC1D97AFDD42C37D"/>
  </w:style>
  <w:style w:type="paragraph" w:customStyle="1" w:styleId="8C8F82E4BDAB44C5BCE48F1B6202D322">
    <w:name w:val="8C8F82E4BDAB44C5BCE48F1B6202D322"/>
  </w:style>
  <w:style w:type="paragraph" w:customStyle="1" w:styleId="078E4C82523840C3B3474CAAAE7C09DB">
    <w:name w:val="078E4C82523840C3B3474CAAAE7C09DB"/>
  </w:style>
  <w:style w:type="paragraph" w:customStyle="1" w:styleId="1448D6471A9C4FF29BC044C70E1C6B7C">
    <w:name w:val="1448D6471A9C4FF29BC044C70E1C6B7C"/>
  </w:style>
  <w:style w:type="paragraph" w:customStyle="1" w:styleId="3CF4170991B14E2D92177645D6CE9339">
    <w:name w:val="3CF4170991B14E2D92177645D6CE9339"/>
  </w:style>
  <w:style w:type="paragraph" w:customStyle="1" w:styleId="1E37AB60F2914C17A9940AF84CAE87AA">
    <w:name w:val="1E37AB60F2914C17A9940AF84CAE87AA"/>
  </w:style>
  <w:style w:type="paragraph" w:customStyle="1" w:styleId="3049361B1C9E4E12900BE5465143A84B">
    <w:name w:val="3049361B1C9E4E12900BE5465143A84B"/>
  </w:style>
  <w:style w:type="paragraph" w:customStyle="1" w:styleId="F26E3B5ADE664390BC8BDF4788B66059">
    <w:name w:val="F26E3B5ADE664390BC8BDF4788B66059"/>
  </w:style>
  <w:style w:type="paragraph" w:customStyle="1" w:styleId="BF875E525E1D4CD1A984E69462D074B7">
    <w:name w:val="BF875E525E1D4CD1A984E69462D074B7"/>
  </w:style>
  <w:style w:type="paragraph" w:customStyle="1" w:styleId="3C999EBE3CBE4702AA9AF3F07BE6A0F4">
    <w:name w:val="3C999EBE3CBE4702AA9AF3F07BE6A0F4"/>
  </w:style>
  <w:style w:type="paragraph" w:customStyle="1" w:styleId="084BDCBD5A754AEAAD7AC873F1F9EFED">
    <w:name w:val="084BDCBD5A754AEAAD7AC873F1F9EFED"/>
  </w:style>
  <w:style w:type="paragraph" w:customStyle="1" w:styleId="BB5671499A6743A591C7B7753FDE8DD4">
    <w:name w:val="BB5671499A6743A591C7B7753FDE8DD4"/>
  </w:style>
  <w:style w:type="paragraph" w:customStyle="1" w:styleId="D17B418037F644068B91F1181F74FB8C">
    <w:name w:val="D17B418037F644068B91F1181F74FB8C"/>
  </w:style>
  <w:style w:type="paragraph" w:customStyle="1" w:styleId="62A675A65B1046F39CEB921FCE0DBBA2">
    <w:name w:val="62A675A65B1046F39CEB921FCE0DBBA2"/>
  </w:style>
  <w:style w:type="paragraph" w:customStyle="1" w:styleId="DAAEE968FC4D4FA59759B48A23A57339">
    <w:name w:val="DAAEE968FC4D4FA59759B48A23A57339"/>
  </w:style>
  <w:style w:type="paragraph" w:customStyle="1" w:styleId="78A24FBA77AC4840AC9B8DB92F0FCD2A">
    <w:name w:val="78A24FBA77AC4840AC9B8DB92F0FCD2A"/>
  </w:style>
  <w:style w:type="paragraph" w:customStyle="1" w:styleId="6888193140F24FF682A584B3118D012A">
    <w:name w:val="6888193140F24FF682A584B3118D012A"/>
  </w:style>
  <w:style w:type="paragraph" w:customStyle="1" w:styleId="29285FF8D7A3493886C8765B6CEC276D">
    <w:name w:val="29285FF8D7A3493886C8765B6CEC276D"/>
  </w:style>
  <w:style w:type="paragraph" w:customStyle="1" w:styleId="D75BF42C08B349F9A19AAC78910BF2AB">
    <w:name w:val="D75BF42C08B349F9A19AAC78910BF2AB"/>
  </w:style>
  <w:style w:type="paragraph" w:customStyle="1" w:styleId="EEC33370CB79438F8C93E2C6A633798A">
    <w:name w:val="EEC33370CB79438F8C93E2C6A633798A"/>
  </w:style>
  <w:style w:type="paragraph" w:customStyle="1" w:styleId="906C0771FDD64FDB81639337DBB57DE7">
    <w:name w:val="906C0771FDD64FDB81639337DBB57DE7"/>
  </w:style>
  <w:style w:type="paragraph" w:customStyle="1" w:styleId="7F5ABCFFAEDB4F31A12A25BA82CB1501">
    <w:name w:val="7F5ABCFFAEDB4F31A12A25BA82CB1501"/>
  </w:style>
  <w:style w:type="paragraph" w:customStyle="1" w:styleId="C1B70BE2FB4C4705ADB932F775068FC2">
    <w:name w:val="C1B70BE2FB4C4705ADB932F775068FC2"/>
  </w:style>
  <w:style w:type="paragraph" w:customStyle="1" w:styleId="C2FB9E28B1F644068C9BC80C61D98288">
    <w:name w:val="C2FB9E28B1F644068C9BC80C61D98288"/>
  </w:style>
  <w:style w:type="paragraph" w:customStyle="1" w:styleId="3081E320CA8C46679371D9F566B162C2">
    <w:name w:val="3081E320CA8C46679371D9F566B162C2"/>
  </w:style>
  <w:style w:type="paragraph" w:customStyle="1" w:styleId="27686BB2D71349529B7F8F83304A3446">
    <w:name w:val="27686BB2D71349529B7F8F83304A3446"/>
  </w:style>
  <w:style w:type="paragraph" w:customStyle="1" w:styleId="3117614D8460483A8E11908246DBA1CD">
    <w:name w:val="3117614D8460483A8E11908246DBA1CD"/>
  </w:style>
  <w:style w:type="paragraph" w:customStyle="1" w:styleId="5A11D8A44E2F41DDAD76C6FBFD9CFCE6">
    <w:name w:val="5A11D8A44E2F41DDAD76C6FBFD9CFCE6"/>
  </w:style>
  <w:style w:type="paragraph" w:customStyle="1" w:styleId="6A3F9EB9093445EFA628323FB85E507F">
    <w:name w:val="6A3F9EB9093445EFA628323FB85E507F"/>
  </w:style>
  <w:style w:type="paragraph" w:customStyle="1" w:styleId="3806FD86B9F441F0ACF4227566283185">
    <w:name w:val="3806FD86B9F441F0ACF4227566283185"/>
  </w:style>
  <w:style w:type="paragraph" w:customStyle="1" w:styleId="B85588C721124F9DBD377DBB47535073">
    <w:name w:val="B85588C721124F9DBD377DBB47535073"/>
  </w:style>
  <w:style w:type="paragraph" w:customStyle="1" w:styleId="6E9ECFBB0FF84C0491187B71F67604EC">
    <w:name w:val="6E9ECFBB0FF84C0491187B71F67604EC"/>
  </w:style>
  <w:style w:type="paragraph" w:customStyle="1" w:styleId="42203583297245AAB8577504D5309528">
    <w:name w:val="42203583297245AAB8577504D5309528"/>
  </w:style>
  <w:style w:type="paragraph" w:customStyle="1" w:styleId="1E1F9DC1CA184999AC9555CA9DFDFDBF">
    <w:name w:val="1E1F9DC1CA184999AC9555CA9DFDFDBF"/>
  </w:style>
  <w:style w:type="paragraph" w:customStyle="1" w:styleId="82D718765C5D4C80A08966C3EE455FAD">
    <w:name w:val="82D718765C5D4C80A08966C3EE455FAD"/>
  </w:style>
  <w:style w:type="paragraph" w:customStyle="1" w:styleId="380FD79BC7944F72B2781E3E7A7A168B">
    <w:name w:val="380FD79BC7944F72B2781E3E7A7A168B"/>
  </w:style>
  <w:style w:type="paragraph" w:customStyle="1" w:styleId="9ADDD83455C04AC6A2F0B4F933EC83EF">
    <w:name w:val="9ADDD83455C04AC6A2F0B4F933EC83EF"/>
  </w:style>
  <w:style w:type="paragraph" w:customStyle="1" w:styleId="035068DB47034491B3B08200C2564952">
    <w:name w:val="035068DB47034491B3B08200C2564952"/>
  </w:style>
  <w:style w:type="paragraph" w:customStyle="1" w:styleId="08AC69EB01EB43EAA5618D657804BE51">
    <w:name w:val="08AC69EB01EB43EAA5618D657804BE51"/>
  </w:style>
  <w:style w:type="paragraph" w:customStyle="1" w:styleId="9AABFDDE197A44D7BBABCCF43177B5D5">
    <w:name w:val="9AABFDDE197A44D7BBABCCF43177B5D5"/>
  </w:style>
  <w:style w:type="paragraph" w:customStyle="1" w:styleId="121A81CB22D04FEB84F266BDEDC08610">
    <w:name w:val="121A81CB22D04FEB84F266BDEDC08610"/>
  </w:style>
  <w:style w:type="paragraph" w:customStyle="1" w:styleId="CF15CD674681491BA1BE8A5C1BA2EE99">
    <w:name w:val="CF15CD674681491BA1BE8A5C1BA2EE99"/>
  </w:style>
  <w:style w:type="paragraph" w:customStyle="1" w:styleId="F3D3B304D6C64D9AA6151AEA514AC558">
    <w:name w:val="F3D3B304D6C64D9AA6151AEA514AC558"/>
  </w:style>
  <w:style w:type="paragraph" w:customStyle="1" w:styleId="A44CF79A2B2C4357A72D7F7693CB36A0">
    <w:name w:val="A44CF79A2B2C4357A72D7F7693CB36A0"/>
  </w:style>
  <w:style w:type="paragraph" w:customStyle="1" w:styleId="8189DFA7C3E44F839334F8D9A0128268">
    <w:name w:val="8189DFA7C3E44F839334F8D9A0128268"/>
  </w:style>
  <w:style w:type="paragraph" w:customStyle="1" w:styleId="6E1BC57F0B9F4FCEA4DDE4AF439CB05A">
    <w:name w:val="6E1BC57F0B9F4FCEA4DDE4AF439CB05A"/>
  </w:style>
  <w:style w:type="paragraph" w:customStyle="1" w:styleId="F443E91F3B2B47ACA78703D169912EC8">
    <w:name w:val="F443E91F3B2B47ACA78703D169912EC8"/>
  </w:style>
  <w:style w:type="paragraph" w:customStyle="1" w:styleId="7421B29AD46343EB98630B80589B5622">
    <w:name w:val="7421B29AD46343EB98630B80589B5622"/>
  </w:style>
  <w:style w:type="paragraph" w:customStyle="1" w:styleId="48D722167ED54604A82D6CABC71EEA26">
    <w:name w:val="48D722167ED54604A82D6CABC71EEA26"/>
  </w:style>
  <w:style w:type="paragraph" w:customStyle="1" w:styleId="498C1AFF6BC04135BFE1FC5BA87BD634">
    <w:name w:val="498C1AFF6BC04135BFE1FC5BA87BD634"/>
  </w:style>
  <w:style w:type="paragraph" w:customStyle="1" w:styleId="1165F5E3268D4F409DF856AA6525ADB7">
    <w:name w:val="1165F5E3268D4F409DF856AA6525ADB7"/>
  </w:style>
  <w:style w:type="paragraph" w:customStyle="1" w:styleId="A80A9B79F929401784978766C34B3900">
    <w:name w:val="A80A9B79F929401784978766C34B3900"/>
  </w:style>
  <w:style w:type="paragraph" w:customStyle="1" w:styleId="C111AF0E45F845ABA4641DE9E5443CCF">
    <w:name w:val="C111AF0E45F845ABA4641DE9E5443CCF"/>
  </w:style>
  <w:style w:type="paragraph" w:customStyle="1" w:styleId="14BFE967B9064E94B0BA840861C80C6B">
    <w:name w:val="14BFE967B9064E94B0BA840861C80C6B"/>
  </w:style>
  <w:style w:type="paragraph" w:customStyle="1" w:styleId="386E4DEC3EEC4ACEAAEA2ACAA76147F7">
    <w:name w:val="386E4DEC3EEC4ACEAAEA2ACAA76147F7"/>
  </w:style>
  <w:style w:type="paragraph" w:customStyle="1" w:styleId="7302AF6138304C27BB34E795A9B8DA75">
    <w:name w:val="7302AF6138304C27BB34E795A9B8DA75"/>
  </w:style>
  <w:style w:type="paragraph" w:customStyle="1" w:styleId="53F2DA6834F14C938E1596C75F70EA16">
    <w:name w:val="53F2DA6834F14C938E1596C75F70EA16"/>
  </w:style>
  <w:style w:type="paragraph" w:customStyle="1" w:styleId="CAD22B571F11490093341C5134BD1671">
    <w:name w:val="CAD22B571F11490093341C5134BD1671"/>
  </w:style>
  <w:style w:type="paragraph" w:customStyle="1" w:styleId="60DAB3A1258D49F89A6EBB461132438F">
    <w:name w:val="60DAB3A1258D49F89A6EBB461132438F"/>
  </w:style>
  <w:style w:type="paragraph" w:customStyle="1" w:styleId="DF052E477774496997A9AD5752595AF4">
    <w:name w:val="DF052E477774496997A9AD5752595AF4"/>
    <w:rsid w:val="00E008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Notula rapat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LAPTOP</dc:creator>
  <cp:lastModifiedBy>lewi jourdan</cp:lastModifiedBy>
  <cp:revision>3</cp:revision>
  <dcterms:created xsi:type="dcterms:W3CDTF">2018-08-07T09:33:00Z</dcterms:created>
  <dcterms:modified xsi:type="dcterms:W3CDTF">2018-08-07T09:35:00Z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