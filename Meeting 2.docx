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901B3A" w:rsidP="00A979E1">
      <w:pPr>
        <w:pStyle w:val="Judul"/>
      </w:pPr>
      <w:r>
        <w:rPr>
          <w:lang w:val="en-US"/>
        </w:rPr>
        <w:t>Meeting Owner Help! (2)</w:t>
      </w:r>
      <w:r w:rsidR="00A979E1">
        <w:rPr>
          <w:lang w:bidi="id-ID"/>
        </w:rPr>
        <w:t xml:space="preserve"> </w:t>
      </w:r>
      <w:sdt>
        <w:sdtPr>
          <w:alias w:val="Pemisah garis vertikal:"/>
          <w:tag w:val="Pemisah garis vertikal:"/>
          <w:id w:val="1874568466"/>
          <w:placeholder>
            <w:docPart w:val="3426B5D930DC47839E6FE67B6C3CF313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|</w:t>
          </w:r>
        </w:sdtContent>
      </w:sdt>
      <w:r w:rsidR="00554EC4">
        <w:t xml:space="preserve"> </w:t>
      </w:r>
      <w:sdt>
        <w:sdtPr>
          <w:rPr>
            <w:rStyle w:val="ReferensiRumit"/>
          </w:rPr>
          <w:alias w:val="Notula:"/>
          <w:tag w:val="Notula:"/>
          <w:id w:val="324875599"/>
          <w:placeholder>
            <w:docPart w:val="E93FB99126D04C61ADC45187456B7325"/>
          </w:placeholder>
          <w:temporary/>
          <w:showingPlcHdr/>
          <w15:appearance w15:val="hidden"/>
        </w:sdtPr>
        <w:sdtEndPr>
          <w:rPr>
            <w:rStyle w:val="FontParagrafDefault"/>
            <w:caps w:val="0"/>
          </w:rPr>
        </w:sdtEndPr>
        <w:sdtContent>
          <w:r w:rsidR="00CB50F2" w:rsidRPr="00CB50F2">
            <w:rPr>
              <w:rStyle w:val="ReferensiRumit"/>
              <w:lang w:bidi="id-ID"/>
            </w:rPr>
            <w:t>Notula</w:t>
          </w:r>
        </w:sdtContent>
      </w:sdt>
    </w:p>
    <w:p w:rsidR="00A979E1" w:rsidRDefault="005746BA" w:rsidP="00A979E1">
      <w:pPr>
        <w:pStyle w:val="Judul2"/>
      </w:pPr>
      <w:sdt>
        <w:sdtPr>
          <w:alias w:val="Tanggal dan waktu rapat:"/>
          <w:tag w:val="Tanggal dan waktu rapat:"/>
          <w:id w:val="712006246"/>
          <w:placeholder>
            <w:docPart w:val="62DD1838ED194FF4AB18DA9484D1275B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Tanggal rapat | waktu</w:t>
          </w:r>
        </w:sdtContent>
      </w:sdt>
      <w:r w:rsidR="00A979E1">
        <w:rPr>
          <w:lang w:bidi="id-ID"/>
        </w:rPr>
        <w:t xml:space="preserve"> </w:t>
      </w:r>
      <w:sdt>
        <w:sdtPr>
          <w:rPr>
            <w:rStyle w:val="PenekananHalus"/>
          </w:rPr>
          <w:alias w:val="Masukkan tanggal:"/>
          <w:tag w:val="Masukkan tanggal:"/>
          <w:id w:val="-932354384"/>
          <w:placeholder>
            <w:docPart w:val="8E52FFEAF5694B0CB689213E4C6A510D"/>
          </w:placeholder>
          <w:temporary/>
          <w:showingPlcHdr/>
          <w15:appearance w15:val="hidden"/>
        </w:sdtPr>
        <w:sdtEndPr>
          <w:rPr>
            <w:rStyle w:val="PenekananHalus"/>
          </w:rPr>
        </w:sdtEndPr>
        <w:sdtContent>
          <w:r w:rsidR="00A979E1" w:rsidRPr="003665F5">
            <w:rPr>
              <w:rStyle w:val="PenekananHalus"/>
              <w:lang w:bidi="id-ID"/>
            </w:rPr>
            <w:t>Tanggal</w:t>
          </w:r>
        </w:sdtContent>
      </w:sdt>
      <w:r w:rsidR="00A979E1" w:rsidRPr="003665F5">
        <w:rPr>
          <w:rStyle w:val="PenekananHalus"/>
          <w:lang w:bidi="id-ID"/>
        </w:rPr>
        <w:t xml:space="preserve"> | </w:t>
      </w:r>
      <w:sdt>
        <w:sdtPr>
          <w:rPr>
            <w:rStyle w:val="PenekananHalus"/>
          </w:rPr>
          <w:alias w:val="Masukkan waktu:"/>
          <w:tag w:val="Masukkan waktu:"/>
          <w:id w:val="1573844241"/>
          <w:placeholder>
            <w:docPart w:val="B1C6E32EA7B74D91ADCEE9A37F4D5F87"/>
          </w:placeholder>
          <w:temporary/>
          <w:showingPlcHdr/>
          <w15:appearance w15:val="hidden"/>
        </w:sdtPr>
        <w:sdtEndPr>
          <w:rPr>
            <w:rStyle w:val="PenekananHalus"/>
          </w:rPr>
        </w:sdtEndPr>
        <w:sdtContent>
          <w:r w:rsidR="00A979E1" w:rsidRPr="003665F5">
            <w:rPr>
              <w:rStyle w:val="PenekananHalus"/>
              <w:lang w:bidi="id-ID"/>
            </w:rPr>
            <w:t>Waktu</w:t>
          </w:r>
        </w:sdtContent>
      </w:sdt>
      <w:r w:rsidR="00A979E1">
        <w:rPr>
          <w:lang w:bidi="id-ID"/>
        </w:rPr>
        <w:t xml:space="preserve"> | </w:t>
      </w:r>
      <w:sdt>
        <w:sdtPr>
          <w:alias w:val="Lokasi rapat:"/>
          <w:tag w:val="Lokasi rapat:"/>
          <w:id w:val="1910582416"/>
          <w:placeholder>
            <w:docPart w:val="8D852FAA21AE483E956E2A66D62E6C50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Lokasi rapat</w:t>
          </w:r>
        </w:sdtContent>
      </w:sdt>
      <w:r w:rsidR="00A979E1">
        <w:rPr>
          <w:lang w:bidi="id-ID"/>
        </w:rPr>
        <w:t xml:space="preserve"> </w:t>
      </w:r>
      <w:sdt>
        <w:sdtPr>
          <w:rPr>
            <w:rStyle w:val="PenekananHalus"/>
          </w:rPr>
          <w:alias w:val="Masukkan lokasi:"/>
          <w:tag w:val="Masukkan lokasi:"/>
          <w:id w:val="465398058"/>
          <w:placeholder>
            <w:docPart w:val="1221D9FEA580443C99406F42C106C9CC"/>
          </w:placeholder>
          <w:showingPlcHdr/>
          <w15:appearance w15:val="hidden"/>
        </w:sdtPr>
        <w:sdtEndPr>
          <w:rPr>
            <w:rStyle w:val="FontParagrafDefault"/>
            <w:i w:val="0"/>
            <w:iCs w:val="0"/>
            <w:color w:val="9F2936" w:themeColor="accent2"/>
          </w:rPr>
        </w:sdtEndPr>
        <w:sdtContent>
          <w:r w:rsidR="00A979E1">
            <w:rPr>
              <w:rStyle w:val="PenekananHalus"/>
              <w:lang w:bidi="id-ID"/>
            </w:rPr>
            <w:t>Lokasi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 tata letak informasi rapat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untuk orang yang mengundang rapat, tipe rapat, fasilitator, notulis, dan pencatat waktu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5746BA" w:rsidP="00A979E1">
                  <w:pPr>
                    <w:pStyle w:val="Judul3"/>
                  </w:pPr>
                  <w:sdt>
                    <w:sdtPr>
                      <w:alias w:val="Rapat diundang oleh:"/>
                      <w:tag w:val="Rapat diundang oleh:"/>
                      <w:id w:val="1112008097"/>
                      <w:placeholder>
                        <w:docPart w:val="42B543D625714C80A59ED7063B7422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d-ID"/>
                        </w:rPr>
                        <w:t>Rapat diundang oleh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901B3A" w:rsidP="00D578F4">
                  <w:pPr>
                    <w:spacing w:after="0"/>
                  </w:pPr>
                  <w:r>
                    <w:rPr>
                      <w:lang w:val="en-US"/>
                    </w:rPr>
                    <w:t>Daniel Imanuel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5746BA" w:rsidP="00A979E1">
                  <w:pPr>
                    <w:pStyle w:val="Judul3"/>
                  </w:pPr>
                  <w:sdt>
                    <w:sdtPr>
                      <w:alias w:val="Tipe rapat:"/>
                      <w:tag w:val="Tipe rapat:"/>
                      <w:id w:val="1356456911"/>
                      <w:placeholder>
                        <w:docPart w:val="6A70A246706F4485A8260DF2C02640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d-ID"/>
                        </w:rPr>
                        <w:t>Tipe rapat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9C5157" w:rsidP="00D578F4">
                  <w:pPr>
                    <w:spacing w:after="0"/>
                  </w:pPr>
                  <w:r>
                    <w:rPr>
                      <w:lang w:val="en-US"/>
                    </w:rPr>
                    <w:t>Formal</w:t>
                  </w:r>
                </w:p>
              </w:tc>
            </w:tr>
            <w:tr w:rsidR="00A979E1" w:rsidTr="00D578F4">
              <w:sdt>
                <w:sdtPr>
                  <w:alias w:val="Fasilitator:"/>
                  <w:tag w:val="Fasilitator:"/>
                  <w:id w:val="-1618515975"/>
                  <w:placeholder>
                    <w:docPart w:val="4A76803A08E24A9C805BE87BADB58AD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Judul3"/>
                      </w:pPr>
                      <w:r w:rsidRPr="00A979E1">
                        <w:rPr>
                          <w:lang w:bidi="id-ID"/>
                        </w:rPr>
                        <w:t>Fasilitator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Pr="00901B3A" w:rsidRDefault="00901B3A" w:rsidP="00D578F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  <w:tr w:rsidR="00A979E1" w:rsidTr="00D578F4">
              <w:sdt>
                <w:sdtPr>
                  <w:alias w:val="Notulis:"/>
                  <w:tag w:val="Notulis:"/>
                  <w:id w:val="-1961940283"/>
                  <w:placeholder>
                    <w:docPart w:val="90B143BB73B6488BAF42C70819ED610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Judul3"/>
                      </w:pPr>
                      <w:r w:rsidRPr="00A979E1">
                        <w:rPr>
                          <w:lang w:bidi="id-ID"/>
                        </w:rPr>
                        <w:t>Notulis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Pr="00901B3A" w:rsidRDefault="00901B3A" w:rsidP="00901B3A">
                  <w:pPr>
                    <w:spacing w:after="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Sherly Natalia</w:t>
                  </w:r>
                </w:p>
              </w:tc>
            </w:tr>
            <w:tr w:rsidR="00A979E1" w:rsidTr="00D578F4">
              <w:sdt>
                <w:sdtPr>
                  <w:alias w:val="Pencatat waktu:"/>
                  <w:tag w:val="Pencatat waktu:"/>
                  <w:id w:val="2113625791"/>
                  <w:placeholder>
                    <w:docPart w:val="18AC29C6024C456A8F65AF79E7E1331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Judul3"/>
                      </w:pPr>
                      <w:r w:rsidRPr="00A979E1">
                        <w:rPr>
                          <w:lang w:bidi="id-ID"/>
                        </w:rPr>
                        <w:t>Pencatat waktu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901B3A" w:rsidP="00D578F4">
                  <w:pPr>
                    <w:spacing w:after="0"/>
                  </w:pPr>
                  <w:r>
                    <w:rPr>
                      <w:lang w:val="en-US"/>
                    </w:rPr>
                    <w:t>-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901B3A" w:rsidRPr="00137619" w:rsidRDefault="00901B3A" w:rsidP="00901B3A">
            <w:pPr>
              <w:spacing w:after="0"/>
            </w:pPr>
            <w:r>
              <w:rPr>
                <w:lang w:val="en-US"/>
              </w:rPr>
              <w:t>Maria Astrid Coenradina Saffachrissa</w:t>
            </w:r>
          </w:p>
          <w:p w:rsidR="00901B3A" w:rsidRDefault="00901B3A" w:rsidP="00901B3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Weston Kieran</w:t>
            </w:r>
          </w:p>
          <w:p w:rsidR="00901B3A" w:rsidRDefault="00901B3A" w:rsidP="00901B3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Lewi Jourdan (Project Manager)</w:t>
            </w:r>
          </w:p>
          <w:p w:rsidR="00A979E1" w:rsidRDefault="00901B3A" w:rsidP="00901B3A">
            <w:pPr>
              <w:spacing w:after="0"/>
            </w:pPr>
            <w:r>
              <w:rPr>
                <w:lang w:val="en-US"/>
              </w:rPr>
              <w:t>Hedianto</w:t>
            </w:r>
          </w:p>
        </w:tc>
      </w:tr>
    </w:tbl>
    <w:p w:rsidR="00A979E1" w:rsidRDefault="005746BA" w:rsidP="00A979E1">
      <w:pPr>
        <w:pStyle w:val="Judul1"/>
      </w:pPr>
      <w:sdt>
        <w:sdtPr>
          <w:alias w:val="Topik agenda:"/>
          <w:tag w:val="Topik agenda:"/>
          <w:id w:val="-877550984"/>
          <w:placeholder>
            <w:docPart w:val="7FEC9FDF7C1F405685DF52E638C5D517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d-ID"/>
            </w:rPr>
            <w:t>Topik agenda</w:t>
          </w:r>
        </w:sdtContent>
      </w:sdt>
    </w:p>
    <w:p w:rsidR="00A979E1" w:rsidRPr="00901B3A" w:rsidRDefault="005746BA" w:rsidP="00901B3A">
      <w:pPr>
        <w:pStyle w:val="Judul2"/>
        <w:rPr>
          <w:lang w:val="en-US"/>
        </w:rPr>
      </w:pPr>
      <w:sdt>
        <w:sdtPr>
          <w:alias w:val="Agenda 1, topik agenda:"/>
          <w:tag w:val="Agenda 1, topik agenda:"/>
          <w:id w:val="-1734764758"/>
          <w:placeholder>
            <w:docPart w:val="DF052E477774496997A9AD5752595AF4"/>
          </w:placeholder>
          <w:temporary/>
          <w:showingPlcHdr/>
          <w15:appearance w15:val="hidden"/>
        </w:sdtPr>
        <w:sdtEndPr/>
        <w:sdtContent>
          <w:r w:rsidR="00901B3A">
            <w:rPr>
              <w:lang w:bidi="id-ID"/>
            </w:rPr>
            <w:t>Topik agenda</w:t>
          </w:r>
        </w:sdtContent>
      </w:sdt>
      <w:r w:rsidR="00901B3A" w:rsidRPr="00C2417F">
        <w:rPr>
          <w:color w:val="000000" w:themeColor="text1"/>
          <w:lang w:bidi="id-ID"/>
        </w:rPr>
        <w:t xml:space="preserve"> </w:t>
      </w:r>
      <w:r w:rsidR="00901B3A">
        <w:rPr>
          <w:color w:val="000000" w:themeColor="text1"/>
          <w:lang w:val="en-US" w:bidi="id-ID"/>
        </w:rPr>
        <w:t>Memperbaiki</w:t>
      </w:r>
      <w:r w:rsidR="009C5157">
        <w:rPr>
          <w:color w:val="000000" w:themeColor="text1"/>
          <w:lang w:val="en-US" w:bidi="id-ID"/>
        </w:rPr>
        <w:t xml:space="preserve"> SRS dan mengembangkan ide yang sudah ada</w:t>
      </w:r>
    </w:p>
    <w:p w:rsidR="00A979E1" w:rsidRDefault="00901B3A" w:rsidP="00901B3A">
      <w:pPr>
        <w:pStyle w:val="Daftar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Di dalam SRS masih terdapat banyak kesalahan penulisan. Dibutuhkan perbaikan hingga paling lambat 14 Juli 2018</w:t>
      </w:r>
    </w:p>
    <w:p w:rsidR="00901B3A" w:rsidRDefault="00901B3A" w:rsidP="00901B3A">
      <w:pPr>
        <w:pStyle w:val="Daftar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Desain karakter yang sudah dibuat diminta untuk diperbaiki.</w:t>
      </w:r>
    </w:p>
    <w:p w:rsidR="00901B3A" w:rsidRDefault="00901B3A" w:rsidP="00901B3A">
      <w:pPr>
        <w:pStyle w:val="Daftar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Selesaikan desain dan cerita untuk game hingga pertemuan berikutnya. </w:t>
      </w:r>
    </w:p>
    <w:p w:rsidR="00A979E1" w:rsidRDefault="00DE5CB8" w:rsidP="00A979E1">
      <w:pPr>
        <w:rPr>
          <w:lang w:val="en-US"/>
        </w:rPr>
      </w:pPr>
      <w:r>
        <w:rPr>
          <w:lang w:val="en-US"/>
        </w:rPr>
        <w:t>Biaya untuk perancangan game</w:t>
      </w:r>
    </w:p>
    <w:p w:rsidR="00DE5CB8" w:rsidRDefault="00DE5CB8" w:rsidP="00DE5CB8">
      <w:pPr>
        <w:pStyle w:val="Daftar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Biaya Licensing</w:t>
      </w:r>
    </w:p>
    <w:p w:rsidR="00DE5CB8" w:rsidRDefault="00DE5CB8" w:rsidP="00DE5CB8">
      <w:pPr>
        <w:pStyle w:val="DaftarParagraf"/>
        <w:ind w:left="432"/>
        <w:rPr>
          <w:lang w:val="en-US"/>
        </w:rPr>
      </w:pPr>
      <w:r>
        <w:rPr>
          <w:lang w:val="en-US"/>
        </w:rPr>
        <w:t>Corel Draw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Rp  1.000.000,-/2 bulan</w:t>
      </w:r>
    </w:p>
    <w:p w:rsidR="00DE5CB8" w:rsidRDefault="00DE5CB8" w:rsidP="00DE5CB8">
      <w:pPr>
        <w:pStyle w:val="DaftarParagraf"/>
        <w:ind w:left="432"/>
        <w:rPr>
          <w:lang w:val="en-US"/>
        </w:rPr>
      </w:pPr>
      <w:r>
        <w:rPr>
          <w:lang w:val="en-US"/>
        </w:rPr>
        <w:t>Photoshop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Rp  1.000.000,-/2 bulan</w:t>
      </w:r>
    </w:p>
    <w:p w:rsidR="00DE5CB8" w:rsidRDefault="00DE5CB8" w:rsidP="00DE5CB8">
      <w:pPr>
        <w:pStyle w:val="DaftarParagraf"/>
        <w:ind w:left="432"/>
        <w:rPr>
          <w:lang w:val="en-US"/>
        </w:rPr>
      </w:pPr>
      <w:r>
        <w:rPr>
          <w:lang w:val="en-US"/>
        </w:rPr>
        <w:t>Construct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Rp  7.000.000,-</w:t>
      </w:r>
    </w:p>
    <w:p w:rsidR="00DE5CB8" w:rsidRDefault="00DE5CB8" w:rsidP="00DE5CB8">
      <w:pPr>
        <w:pStyle w:val="Daftar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Biaya gedung, internet, listrik</w:t>
      </w:r>
      <w:r>
        <w:rPr>
          <w:lang w:val="en-US"/>
        </w:rPr>
        <w:tab/>
      </w:r>
      <w:r>
        <w:rPr>
          <w:lang w:val="en-US"/>
        </w:rPr>
        <w:tab/>
        <w:t>Rp  5.000.000,-</w:t>
      </w:r>
    </w:p>
    <w:p w:rsidR="00DE5CB8" w:rsidRDefault="00DE5CB8" w:rsidP="00DE5CB8">
      <w:pPr>
        <w:pStyle w:val="Daftar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Biaya gaji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Rp 21.000.000,-/3 orang</w:t>
      </w:r>
    </w:p>
    <w:p w:rsidR="005A397B" w:rsidRPr="00DE5CB8" w:rsidRDefault="005A397B" w:rsidP="005A397B">
      <w:pPr>
        <w:pStyle w:val="DaftarParagraf"/>
        <w:ind w:left="28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2717074</wp:posOffset>
                </wp:positionH>
                <wp:positionV relativeFrom="paragraph">
                  <wp:posOffset>13335</wp:posOffset>
                </wp:positionV>
                <wp:extent cx="1645920" cy="0"/>
                <wp:effectExtent l="0" t="0" r="0" b="0"/>
                <wp:wrapNone/>
                <wp:docPr id="1" name="Konektor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841B" id="Konektor Lurus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1.05pt" to="343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" strokecolor="black [3200]"/>
            </w:pict>
          </mc:Fallback>
        </mc:AlternateContent>
      </w: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  <w:t>Rp 35.000.000,-</w:t>
      </w:r>
      <w:bookmarkStart w:id="0" w:name="_GoBack"/>
      <w:bookmarkEnd w:id="0"/>
    </w:p>
    <w:tbl>
      <w:tblPr>
        <w:tblStyle w:val="Notularapat"/>
        <w:tblW w:w="5000" w:type="pct"/>
        <w:tblLayout w:type="fixed"/>
        <w:tblLook w:val="04A0" w:firstRow="1" w:lastRow="0" w:firstColumn="1" w:lastColumn="0" w:noHBand="0" w:noVBand="1"/>
        <w:tblDescription w:val="Tabel informasi item tindakan untuk agenda 1"/>
      </w:tblPr>
      <w:tblGrid>
        <w:gridCol w:w="5905"/>
        <w:gridCol w:w="2379"/>
        <w:gridCol w:w="2182"/>
      </w:tblGrid>
      <w:tr w:rsidR="00A979E1" w:rsidRPr="00E52810" w:rsidTr="0055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96" w:type="dxa"/>
          </w:tcPr>
          <w:p w:rsidR="00CB50F2" w:rsidRPr="00E52810" w:rsidRDefault="005746BA" w:rsidP="00E52810">
            <w:sdt>
              <w:sdtPr>
                <w:alias w:val="Agenda 1, item tindakan:"/>
                <w:tag w:val="Agenda 1, item tindakan:"/>
                <w:id w:val="810443476"/>
                <w:placeholder>
                  <w:docPart w:val="13F8A677599F4C0EBAFA8AAA7EA7EF2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bidi="id-ID"/>
                  </w:rPr>
                  <w:t>Item tindakan</w:t>
                </w:r>
              </w:sdtContent>
            </w:sdt>
          </w:p>
        </w:tc>
        <w:sdt>
          <w:sdtPr>
            <w:alias w:val="Agenda 1, penanggung jawab:"/>
            <w:tag w:val="Agenda 1, penanggung jawab:"/>
            <w:id w:val="352783267"/>
            <w:placeholder>
              <w:docPart w:val="088E79661004483DB89CF2A4B4DDFE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54" w:type="dxa"/>
              </w:tcPr>
              <w:p w:rsidR="00A979E1" w:rsidRPr="00E52810" w:rsidRDefault="00A979E1" w:rsidP="00E52810">
                <w:r w:rsidRPr="00E52810">
                  <w:rPr>
                    <w:lang w:bidi="id-ID"/>
                  </w:rPr>
                  <w:t>Penanggung jawab</w:t>
                </w:r>
              </w:p>
            </w:tc>
          </w:sdtContent>
        </w:sdt>
        <w:sdt>
          <w:sdtPr>
            <w:alias w:val="Agenda 1, tenggat waktu:"/>
            <w:tag w:val="Agenda 1, tenggat waktu:"/>
            <w:id w:val="1450979630"/>
            <w:placeholder>
              <w:docPart w:val="8858CEBE2FEE4098860F8DE328AEA3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bidi="id-ID"/>
                  </w:rPr>
                  <w:t>Tenggat waktu</w:t>
                </w:r>
              </w:p>
            </w:tc>
          </w:sdtContent>
        </w:sdt>
      </w:tr>
      <w:tr w:rsidR="00A979E1" w:rsidRPr="00E52810" w:rsidTr="00554EC4">
        <w:tc>
          <w:tcPr>
            <w:tcW w:w="6096" w:type="dxa"/>
          </w:tcPr>
          <w:p w:rsidR="00A979E1" w:rsidRPr="00E52810" w:rsidRDefault="00901B3A" w:rsidP="00E52810">
            <w:pPr>
              <w:ind w:left="0"/>
            </w:pPr>
            <w:r>
              <w:rPr>
                <w:lang w:val="en-US"/>
              </w:rPr>
              <w:t>Kirim SRS</w:t>
            </w:r>
            <w:r w:rsidR="000379EE">
              <w:rPr>
                <w:lang w:val="en-US"/>
              </w:rPr>
              <w:t xml:space="preserve"> ke owner</w:t>
            </w:r>
          </w:p>
        </w:tc>
        <w:tc>
          <w:tcPr>
            <w:tcW w:w="2454" w:type="dxa"/>
          </w:tcPr>
          <w:p w:rsidR="00A979E1" w:rsidRPr="00E52810" w:rsidRDefault="00901B3A" w:rsidP="00E52810">
            <w:pPr>
              <w:ind w:left="0"/>
            </w:pPr>
            <w:r>
              <w:rPr>
                <w:lang w:val="en-US"/>
              </w:rPr>
              <w:t>Developer</w:t>
            </w:r>
          </w:p>
        </w:tc>
        <w:tc>
          <w:tcPr>
            <w:tcW w:w="2250" w:type="dxa"/>
          </w:tcPr>
          <w:p w:rsidR="00A979E1" w:rsidRPr="00E52810" w:rsidRDefault="00901B3A" w:rsidP="00E52810">
            <w:pPr>
              <w:ind w:left="0"/>
            </w:pPr>
            <w:r>
              <w:rPr>
                <w:lang w:val="en-US"/>
              </w:rPr>
              <w:t>Sabtu, 14 Juli 2018</w:t>
            </w:r>
          </w:p>
        </w:tc>
      </w:tr>
      <w:tr w:rsidR="00A979E1" w:rsidRPr="00E52810" w:rsidTr="00554EC4">
        <w:tc>
          <w:tcPr>
            <w:tcW w:w="6096" w:type="dxa"/>
          </w:tcPr>
          <w:p w:rsidR="00A979E1" w:rsidRPr="00E52810" w:rsidRDefault="00901B3A" w:rsidP="00E52810">
            <w:pPr>
              <w:ind w:left="0"/>
            </w:pPr>
            <w:r>
              <w:rPr>
                <w:lang w:val="en-US"/>
              </w:rPr>
              <w:t>Desain dan cerita</w:t>
            </w:r>
          </w:p>
        </w:tc>
        <w:tc>
          <w:tcPr>
            <w:tcW w:w="2454" w:type="dxa"/>
          </w:tcPr>
          <w:p w:rsidR="00A979E1" w:rsidRPr="00E52810" w:rsidRDefault="00901B3A" w:rsidP="00E52810">
            <w:pPr>
              <w:ind w:left="0"/>
            </w:pPr>
            <w:r>
              <w:rPr>
                <w:lang w:val="en-US"/>
              </w:rPr>
              <w:t>Developer</w:t>
            </w:r>
          </w:p>
        </w:tc>
        <w:tc>
          <w:tcPr>
            <w:tcW w:w="2250" w:type="dxa"/>
          </w:tcPr>
          <w:p w:rsidR="00A979E1" w:rsidRPr="00E52810" w:rsidRDefault="00901B3A" w:rsidP="00E52810">
            <w:pPr>
              <w:ind w:left="0"/>
            </w:pPr>
            <w:r>
              <w:rPr>
                <w:lang w:val="en-US"/>
              </w:rPr>
              <w:t>Rabu, 18 Juli 2018</w:t>
            </w:r>
          </w:p>
        </w:tc>
      </w:tr>
    </w:tbl>
    <w:p w:rsidR="0017681F" w:rsidRDefault="0017681F" w:rsidP="00901B3A">
      <w:pPr>
        <w:pStyle w:val="Judul2"/>
      </w:pPr>
    </w:p>
    <w:sectPr w:rsidR="0017681F" w:rsidSect="00554EC4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6BA" w:rsidRDefault="005746BA">
      <w:pPr>
        <w:spacing w:after="0"/>
      </w:pPr>
      <w:r>
        <w:separator/>
      </w:r>
    </w:p>
  </w:endnote>
  <w:endnote w:type="continuationSeparator" w:id="0">
    <w:p w:rsidR="005746BA" w:rsidRDefault="0057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Footer"/>
    </w:pPr>
    <w:r>
      <w:rPr>
        <w:lang w:bidi="id-ID"/>
      </w:rPr>
      <w:t xml:space="preserve">Halaman </w:t>
    </w:r>
    <w:r>
      <w:rPr>
        <w:lang w:bidi="id-ID"/>
      </w:rPr>
      <w:fldChar w:fldCharType="begin"/>
    </w:r>
    <w:r>
      <w:rPr>
        <w:lang w:bidi="id-ID"/>
      </w:rPr>
      <w:instrText xml:space="preserve"> PAGE   \* MERGEFORMAT </w:instrText>
    </w:r>
    <w:r>
      <w:rPr>
        <w:lang w:bidi="id-ID"/>
      </w:rPr>
      <w:fldChar w:fldCharType="separate"/>
    </w:r>
    <w:r w:rsidR="00901B3A">
      <w:rPr>
        <w:noProof/>
        <w:lang w:bidi="id-ID"/>
      </w:rPr>
      <w:t>2</w:t>
    </w:r>
    <w:r>
      <w:rPr>
        <w:lang w:bidi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6BA" w:rsidRDefault="005746BA">
      <w:pPr>
        <w:spacing w:after="0"/>
      </w:pPr>
      <w:r>
        <w:separator/>
      </w:r>
    </w:p>
  </w:footnote>
  <w:footnote w:type="continuationSeparator" w:id="0">
    <w:p w:rsidR="005746BA" w:rsidRDefault="00574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NomorDafta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NomorDafta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PoinDaftar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PoinDaftar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43325D"/>
    <w:multiLevelType w:val="hybridMultilevel"/>
    <w:tmpl w:val="CCF093C2"/>
    <w:lvl w:ilvl="0" w:tplc="388E257E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E312D17"/>
    <w:multiLevelType w:val="hybridMultilevel"/>
    <w:tmpl w:val="2F4E24A8"/>
    <w:lvl w:ilvl="0" w:tplc="D9F412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A"/>
    <w:rsid w:val="000379EE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53916"/>
    <w:rsid w:val="00354B10"/>
    <w:rsid w:val="003B1BCE"/>
    <w:rsid w:val="003C1B81"/>
    <w:rsid w:val="003C6B6C"/>
    <w:rsid w:val="0041439B"/>
    <w:rsid w:val="00444D8F"/>
    <w:rsid w:val="0052642B"/>
    <w:rsid w:val="00554EC4"/>
    <w:rsid w:val="00557792"/>
    <w:rsid w:val="005746BA"/>
    <w:rsid w:val="005A397B"/>
    <w:rsid w:val="005E7D19"/>
    <w:rsid w:val="006030D7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01B3A"/>
    <w:rsid w:val="0093449B"/>
    <w:rsid w:val="009916AE"/>
    <w:rsid w:val="009C5157"/>
    <w:rsid w:val="00A979E1"/>
    <w:rsid w:val="00B45E12"/>
    <w:rsid w:val="00C9013A"/>
    <w:rsid w:val="00CB50F2"/>
    <w:rsid w:val="00CF5C61"/>
    <w:rsid w:val="00D6466C"/>
    <w:rsid w:val="00D90A37"/>
    <w:rsid w:val="00DC2307"/>
    <w:rsid w:val="00DE5CB8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34E61"/>
  <w15:chartTrackingRefBased/>
  <w15:docId w15:val="{B6A81DB6-CCA8-4F22-A1A7-03F8A6A6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Judul1">
    <w:name w:val="heading 1"/>
    <w:basedOn w:val="Normal"/>
    <w:link w:val="Judul1K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Judul2">
    <w:name w:val="heading 2"/>
    <w:basedOn w:val="Normal"/>
    <w:link w:val="Judul2K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Judul3">
    <w:name w:val="heading 3"/>
    <w:basedOn w:val="Normal"/>
    <w:link w:val="Judul3K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Notularapat">
    <w:name w:val="Notula rapat"/>
    <w:basedOn w:val="Tabel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eferensiRumit">
    <w:name w:val="Subtle Reference"/>
    <w:basedOn w:val="FontParagrafDefaul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K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KAR">
    <w:name w:val="Header KAR"/>
    <w:basedOn w:val="FontParagrafDefaul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CF5C61"/>
  </w:style>
  <w:style w:type="paragraph" w:styleId="TeksBlok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eksIsi">
    <w:name w:val="Body Text"/>
    <w:basedOn w:val="Normal"/>
    <w:link w:val="TeksIsiKAR"/>
    <w:uiPriority w:val="99"/>
    <w:semiHidden/>
    <w:unhideWhenUsed/>
    <w:rsid w:val="00CF5C61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semiHidden/>
    <w:rsid w:val="00CF5C61"/>
    <w:rPr>
      <w:spacing w:val="4"/>
    </w:rPr>
  </w:style>
  <w:style w:type="paragraph" w:styleId="TeksIsi2">
    <w:name w:val="Body Text 2"/>
    <w:basedOn w:val="Normal"/>
    <w:link w:val="TeksIsi2KAR"/>
    <w:uiPriority w:val="99"/>
    <w:semiHidden/>
    <w:unhideWhenUsed/>
    <w:rsid w:val="00CF5C61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semiHidden/>
    <w:rsid w:val="00CF5C61"/>
    <w:rPr>
      <w:spacing w:val="4"/>
    </w:rPr>
  </w:style>
  <w:style w:type="paragraph" w:styleId="TeksIsi3">
    <w:name w:val="Body Text 3"/>
    <w:basedOn w:val="Normal"/>
    <w:link w:val="TeksIsi3K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CF5C61"/>
    <w:rPr>
      <w:spacing w:val="4"/>
      <w:szCs w:val="16"/>
    </w:rPr>
  </w:style>
  <w:style w:type="paragraph" w:styleId="IndenPertamaTeksIsi">
    <w:name w:val="Body Text First Indent"/>
    <w:basedOn w:val="TeksIsi"/>
    <w:link w:val="IndenPertamaTeksIsiKAR"/>
    <w:uiPriority w:val="99"/>
    <w:semiHidden/>
    <w:unhideWhenUsed/>
    <w:rsid w:val="00CF5C61"/>
    <w:pPr>
      <w:spacing w:after="240"/>
      <w:ind w:firstLine="360"/>
    </w:pPr>
  </w:style>
  <w:style w:type="character" w:customStyle="1" w:styleId="IndenPertamaTeksIsiKAR">
    <w:name w:val="Inden Pertama Teks Isi KAR"/>
    <w:basedOn w:val="TeksIsiKAR"/>
    <w:link w:val="IndenPertamaTeksIsi"/>
    <w:uiPriority w:val="99"/>
    <w:semiHidden/>
    <w:rsid w:val="00CF5C61"/>
    <w:rPr>
      <w:spacing w:val="4"/>
    </w:rPr>
  </w:style>
  <w:style w:type="paragraph" w:styleId="IndenTeksIsi">
    <w:name w:val="Body Text Indent"/>
    <w:basedOn w:val="Normal"/>
    <w:link w:val="IndenTeksIsiKAR"/>
    <w:uiPriority w:val="99"/>
    <w:semiHidden/>
    <w:unhideWhenUsed/>
    <w:rsid w:val="00CF5C61"/>
    <w:pPr>
      <w:spacing w:after="120"/>
      <w:ind w:left="360"/>
    </w:p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CF5C61"/>
    <w:rPr>
      <w:spacing w:val="4"/>
    </w:rPr>
  </w:style>
  <w:style w:type="paragraph" w:styleId="IndenPertamaTeksIsi2">
    <w:name w:val="Body Text First Indent 2"/>
    <w:basedOn w:val="IndenTeksIsi"/>
    <w:link w:val="IndenPertamaTeksIsi2KAR"/>
    <w:uiPriority w:val="99"/>
    <w:semiHidden/>
    <w:unhideWhenUsed/>
    <w:rsid w:val="00CF5C61"/>
    <w:pPr>
      <w:spacing w:after="240"/>
      <w:ind w:firstLine="360"/>
    </w:pPr>
  </w:style>
  <w:style w:type="character" w:customStyle="1" w:styleId="IndenPertamaTeksIsi2KAR">
    <w:name w:val="Inden Pertama Teks Isi 2 KAR"/>
    <w:basedOn w:val="IndenTeksIsiKAR"/>
    <w:link w:val="IndenPertamaTeksIsi2"/>
    <w:uiPriority w:val="99"/>
    <w:semiHidden/>
    <w:rsid w:val="00CF5C61"/>
    <w:rPr>
      <w:spacing w:val="4"/>
    </w:rPr>
  </w:style>
  <w:style w:type="paragraph" w:styleId="IndenTeksIsi2">
    <w:name w:val="Body Text Indent 2"/>
    <w:basedOn w:val="Normal"/>
    <w:link w:val="IndenTeksIsi2K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IndenTeksIsi2KAR">
    <w:name w:val="Inden Teks Isi 2 KAR"/>
    <w:basedOn w:val="FontParagrafDefault"/>
    <w:link w:val="IndenTeksIsi2"/>
    <w:uiPriority w:val="99"/>
    <w:semiHidden/>
    <w:rsid w:val="00CF5C61"/>
    <w:rPr>
      <w:spacing w:val="4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CF5C61"/>
    <w:rPr>
      <w:spacing w:val="4"/>
      <w:szCs w:val="16"/>
    </w:rPr>
  </w:style>
  <w:style w:type="character" w:styleId="JudulBuku">
    <w:name w:val="Book Title"/>
    <w:basedOn w:val="FontParagrafDefaul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KisiBerwarna">
    <w:name w:val="Colorful Grid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isiBerwarna-Aksen2">
    <w:name w:val="Colorful Grid Accent 2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isiBerwarna-Aksen3">
    <w:name w:val="Colorful Grid Accent 3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isiBerwarna-Aksen4">
    <w:name w:val="Colorful Grid Accent 4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isiBerwarna-Aksen5">
    <w:name w:val="Colorful Grid Accent 5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isiBerwarna-Aksen6">
    <w:name w:val="Colorful Grid Accent 6"/>
    <w:basedOn w:val="Tabel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DaftarBerwarna">
    <w:name w:val="Colorful List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ftarBerwarna-Aksen2">
    <w:name w:val="Colorful List Accent 2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ftarBerwarna-Aksen3">
    <w:name w:val="Colorful List Accent 3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ftarBerwarna-Aksen4">
    <w:name w:val="Colorful List Accent 4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ftarBerwarna-Aksen5">
    <w:name w:val="Colorful List Accent 5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ftarBerwarna-Aksen6">
    <w:name w:val="Colorful List Accent 6"/>
    <w:basedOn w:val="Tabel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yanganBerwarna">
    <w:name w:val="Colorful Shading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erensiKomentar">
    <w:name w:val="annotation reference"/>
    <w:basedOn w:val="FontParagrafDefault"/>
    <w:uiPriority w:val="99"/>
    <w:semiHidden/>
    <w:unhideWhenUsed/>
    <w:rsid w:val="00CF5C61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CF5C61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CF5C61"/>
    <w:rPr>
      <w:spacing w:val="4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CF5C61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CF5C61"/>
    <w:rPr>
      <w:b/>
      <w:bCs/>
      <w:spacing w:val="4"/>
      <w:szCs w:val="20"/>
    </w:rPr>
  </w:style>
  <w:style w:type="table" w:styleId="DaftarGelap">
    <w:name w:val="Dark List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ftarGelap-Aksen2">
    <w:name w:val="Dark List Accent 2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ftarGelap-Aksen3">
    <w:name w:val="Dark List Accent 3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ftarGelap-Aksen4">
    <w:name w:val="Dark List Accent 4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ftarGelap-Aksen5">
    <w:name w:val="Dark List Accent 5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ftarGelap-Aksen6">
    <w:name w:val="Dark List Accent 6"/>
    <w:basedOn w:val="Tabel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PetaDokumen">
    <w:name w:val="Document Map"/>
    <w:basedOn w:val="Normal"/>
    <w:link w:val="PetaDokumenK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TandatanganEmail">
    <w:name w:val="E-mail Signature"/>
    <w:basedOn w:val="Normal"/>
    <w:link w:val="TandatanganEmailKAR"/>
    <w:uiPriority w:val="99"/>
    <w:semiHidden/>
    <w:unhideWhenUsed/>
    <w:rsid w:val="00CF5C61"/>
    <w:pPr>
      <w:spacing w:after="0"/>
    </w:pPr>
  </w:style>
  <w:style w:type="character" w:customStyle="1" w:styleId="TandatanganEmailKAR">
    <w:name w:val="Tanda tangan Email KAR"/>
    <w:basedOn w:val="FontParagrafDefault"/>
    <w:link w:val="TandatanganEmail"/>
    <w:uiPriority w:val="99"/>
    <w:semiHidden/>
    <w:rsid w:val="00CF5C61"/>
    <w:rPr>
      <w:spacing w:val="4"/>
    </w:rPr>
  </w:style>
  <w:style w:type="character" w:styleId="Penekanan">
    <w:name w:val="Emphasis"/>
    <w:basedOn w:val="FontParagrafDefault"/>
    <w:uiPriority w:val="20"/>
    <w:semiHidden/>
    <w:unhideWhenUsed/>
    <w:qFormat/>
    <w:rsid w:val="00CF5C61"/>
    <w:rPr>
      <w:i/>
      <w:iCs/>
    </w:rPr>
  </w:style>
  <w:style w:type="character" w:styleId="ReferensiCatatanAkhir">
    <w:name w:val="endnote reference"/>
    <w:basedOn w:val="FontParagrafDefault"/>
    <w:uiPriority w:val="99"/>
    <w:semiHidden/>
    <w:unhideWhenUsed/>
    <w:rsid w:val="00CF5C61"/>
    <w:rPr>
      <w:vertAlign w:val="superscript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CF5C61"/>
    <w:rPr>
      <w:spacing w:val="4"/>
      <w:szCs w:val="20"/>
    </w:rPr>
  </w:style>
  <w:style w:type="paragraph" w:styleId="AlamatAmplop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engembalianAmplop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yangDiikuti">
    <w:name w:val="FollowedHyperlink"/>
    <w:basedOn w:val="FontParagrafDefaul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K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KAR">
    <w:name w:val="Footer KAR"/>
    <w:basedOn w:val="FontParagrafDefaul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ReferensiCatatanKaki">
    <w:name w:val="footnote reference"/>
    <w:basedOn w:val="FontParagrafDefault"/>
    <w:uiPriority w:val="99"/>
    <w:semiHidden/>
    <w:unhideWhenUsed/>
    <w:rsid w:val="00CF5C61"/>
    <w:rPr>
      <w:vertAlign w:val="superscript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CF5C61"/>
    <w:rPr>
      <w:spacing w:val="4"/>
      <w:szCs w:val="20"/>
    </w:rPr>
  </w:style>
  <w:style w:type="table" w:styleId="TabelKisi1Terang">
    <w:name w:val="Grid Table 1 Light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1">
    <w:name w:val="Grid Table 1 Light Accent 1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ksen2">
    <w:name w:val="Grid Table 1 Light Accent 2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3">
    <w:name w:val="Grid Table 1 Light Accent 3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4">
    <w:name w:val="Grid Table 1 Light Accent 4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5">
    <w:name w:val="Grid Table 1 Light Accent 5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6">
    <w:name w:val="Grid Table 1 Light Accent 6"/>
    <w:basedOn w:val="Tabel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2">
    <w:name w:val="Grid Table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2-Aksen1">
    <w:name w:val="Grid Table 2 Accent 1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Kisi2-Aksen2">
    <w:name w:val="Grid Table 2 Accent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Kisi2-Aksen3">
    <w:name w:val="Grid Table 2 Accent 3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Kisi2-Aksen4">
    <w:name w:val="Grid Table 2 Accent 4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Kisi2-Aksen5">
    <w:name w:val="Grid Table 2 Accent 5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Kisi2-Aksen6">
    <w:name w:val="Grid Table 2 Accent 6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Kisi3">
    <w:name w:val="Grid Table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3-Aksen1">
    <w:name w:val="Grid Table 3 Accent 1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Kisi3-Aksen2">
    <w:name w:val="Grid Table 3 Accent 2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Kisi3-Aksen3">
    <w:name w:val="Grid Table 3 Accent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Kisi3-Aksen4">
    <w:name w:val="Grid Table 3 Accent 4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Kisi3-Aksen5">
    <w:name w:val="Grid Table 3 Accent 5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Kisi3-Aksen6">
    <w:name w:val="Grid Table 3 Accent 6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elKisi4">
    <w:name w:val="Grid Table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4-Aksen1">
    <w:name w:val="Grid Table 4 Accent 1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Kisi4-Aksen2">
    <w:name w:val="Grid Table 4 Accent 2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Kisi4-Aksen3">
    <w:name w:val="Grid Table 4 Accent 3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Kisi4-Aksen4">
    <w:name w:val="Grid Table 4 Accent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Kisi4-Aksen5">
    <w:name w:val="Grid Table 4 Accent 5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Kisi4-Aksen6">
    <w:name w:val="Grid Table 4 Accent 6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Kisi5Gelap">
    <w:name w:val="Grid Table 5 Dark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Kisi5Gelap-Aksen1">
    <w:name w:val="Grid Table 5 Dark Accent 1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elKisi5Gelap-Aksen2">
    <w:name w:val="Grid Table 5 Dark Accent 2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elKisi5Gelap-Aksen3">
    <w:name w:val="Grid Table 5 Dark Accent 3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Kisi5Gelap-Aksen4">
    <w:name w:val="Grid Table 5 Dark Accent 4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Kisi5Gelap-Aksen5">
    <w:name w:val="Grid Table 5 Dark Accent 5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elKisi5Gelap-Aksen6">
    <w:name w:val="Grid Table 5 Dark Accent 6"/>
    <w:basedOn w:val="Tabel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elKisi6Berwarna">
    <w:name w:val="Grid Table 6 Colorful"/>
    <w:basedOn w:val="Tabel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6Berwarna-Aksen1">
    <w:name w:val="Grid Table 6 Colorful Accent 1"/>
    <w:basedOn w:val="Tabel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Kisi6Berwarna-Aksen2">
    <w:name w:val="Grid Table 6 Colorful Accent 2"/>
    <w:basedOn w:val="Tabel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Kisi6Berwarna-Aksen3">
    <w:name w:val="Grid Table 6 Colorful Accent 3"/>
    <w:basedOn w:val="Tabel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Kisi6Berwarna-Aksen4">
    <w:name w:val="Grid Table 6 Colorful Accent 4"/>
    <w:basedOn w:val="Tabel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Kisi6Berwarna-Aksen5">
    <w:name w:val="Grid Table 6 Colorful Accent 5"/>
    <w:basedOn w:val="Tabel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Kisi6Berwarna-Aksen6">
    <w:name w:val="Grid Table 6 Colorful Accent 6"/>
    <w:basedOn w:val="Tabel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Kisi7Berwarna">
    <w:name w:val="Grid Table 7 Colorful"/>
    <w:basedOn w:val="Tabel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7Berwarna-Aksen1">
    <w:name w:val="Grid Table 7 Colorful Accent 1"/>
    <w:basedOn w:val="Tabel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Kisi7Berwarna-Aksen2">
    <w:name w:val="Grid Table 7 Colorful Accent 2"/>
    <w:basedOn w:val="Tabel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Kisi7Berwarna-Aksen3">
    <w:name w:val="Grid Table 7 Colorful Accent 3"/>
    <w:basedOn w:val="Tabel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Kisi7Berwarna-Aksen4">
    <w:name w:val="Grid Table 7 Colorful Accent 4"/>
    <w:basedOn w:val="Tabel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Kisi7Berwarna-Aksen5">
    <w:name w:val="Grid Table 7 Colorful Accent 5"/>
    <w:basedOn w:val="Tabel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Kisi7Berwarna-Aksen6">
    <w:name w:val="Grid Table 7 Colorful Accent 6"/>
    <w:basedOn w:val="Tabel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Judul1KAR">
    <w:name w:val="Judul 1 KAR"/>
    <w:basedOn w:val="FontParagrafDefault"/>
    <w:link w:val="Judul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Judul2KAR">
    <w:name w:val="Judul 2 KAR"/>
    <w:basedOn w:val="FontParagrafDefault"/>
    <w:link w:val="Judul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kronimHTML">
    <w:name w:val="HTML Acronym"/>
    <w:basedOn w:val="FontParagrafDefault"/>
    <w:uiPriority w:val="99"/>
    <w:semiHidden/>
    <w:unhideWhenUsed/>
    <w:rsid w:val="00CF5C61"/>
  </w:style>
  <w:style w:type="paragraph" w:styleId="AlamatHTML">
    <w:name w:val="HTML Address"/>
    <w:basedOn w:val="Normal"/>
    <w:link w:val="AlamatHTMLK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AlamatHTMLKAR">
    <w:name w:val="Alamat HTML KAR"/>
    <w:basedOn w:val="FontParagrafDefault"/>
    <w:link w:val="AlamatHTML"/>
    <w:uiPriority w:val="99"/>
    <w:semiHidden/>
    <w:rsid w:val="00CF5C61"/>
    <w:rPr>
      <w:i/>
      <w:iCs/>
      <w:spacing w:val="4"/>
    </w:rPr>
  </w:style>
  <w:style w:type="character" w:styleId="SebutanHTML">
    <w:name w:val="HTML Cite"/>
    <w:basedOn w:val="FontParagrafDefault"/>
    <w:uiPriority w:val="99"/>
    <w:semiHidden/>
    <w:unhideWhenUsed/>
    <w:rsid w:val="00CF5C61"/>
    <w:rPr>
      <w:i/>
      <w:iCs/>
    </w:rPr>
  </w:style>
  <w:style w:type="character" w:styleId="KodeHTML">
    <w:name w:val="HTML Code"/>
    <w:basedOn w:val="FontParagrafDefaul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siHTML">
    <w:name w:val="HTML Definition"/>
    <w:basedOn w:val="FontParagrafDefault"/>
    <w:uiPriority w:val="99"/>
    <w:semiHidden/>
    <w:unhideWhenUsed/>
    <w:rsid w:val="00CF5C61"/>
    <w:rPr>
      <w:i/>
      <w:iCs/>
    </w:rPr>
  </w:style>
  <w:style w:type="character" w:styleId="KeyboardHTML">
    <w:name w:val="HTML Keyboard"/>
    <w:basedOn w:val="FontParagrafDefaul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CF5C61"/>
    <w:rPr>
      <w:rFonts w:ascii="Consolas" w:hAnsi="Consolas"/>
      <w:spacing w:val="4"/>
      <w:szCs w:val="20"/>
    </w:rPr>
  </w:style>
  <w:style w:type="character" w:styleId="ContohHTML">
    <w:name w:val="HTML Sample"/>
    <w:basedOn w:val="FontParagrafDefaul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esinTikHTML">
    <w:name w:val="HTML Typewriter"/>
    <w:basedOn w:val="FontParagrafDefaul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elHTML">
    <w:name w:val="HTML Variable"/>
    <w:basedOn w:val="FontParagrafDefaul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CF5C61"/>
    <w:rPr>
      <w:color w:val="6B9F25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JudulIndeks">
    <w:name w:val="index heading"/>
    <w:basedOn w:val="Normal"/>
    <w:next w:val="Indeks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PenekananKeras">
    <w:name w:val="Intense Emphasis"/>
    <w:basedOn w:val="FontParagrafDefaul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eferensiyangSering">
    <w:name w:val="Intense Reference"/>
    <w:basedOn w:val="FontParagrafDefaul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KisiCahaya">
    <w:name w:val="Light Grid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KisiCahaya-Aksen2">
    <w:name w:val="Light Grid Accent 2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KisiCahaya-Aksen3">
    <w:name w:val="Light Grid Accent 3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KisiCahaya-Aksen4">
    <w:name w:val="Light Grid Accent 4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KisiCahaya-Aksen5">
    <w:name w:val="Light Grid Accent 5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KisiCahaya-Aksen6">
    <w:name w:val="Light Grid Accent 6"/>
    <w:basedOn w:val="Tabel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DaftarCahaya">
    <w:name w:val="Light List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DaftarCahaya-Aksen2">
    <w:name w:val="Light List Accent 2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DaftarCahaya-Aksen3">
    <w:name w:val="Light List Accent 3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DaftarCahaya-Aksen4">
    <w:name w:val="Light List Accent 4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DaftarCahaya-Aksen5">
    <w:name w:val="Light List Accent 5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DaftarCahaya-Aksen6">
    <w:name w:val="Light List Accent 6"/>
    <w:basedOn w:val="Tabel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BayanganTipis">
    <w:name w:val="Light Shading"/>
    <w:basedOn w:val="Tabel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BayanganCahaya-Aksen2">
    <w:name w:val="Light Shading Accent 2"/>
    <w:basedOn w:val="Tabel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BayanganCahaya-Aksen3">
    <w:name w:val="Light Shading Accent 3"/>
    <w:basedOn w:val="Tabel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BayanganCahaya-Aksen4">
    <w:name w:val="Light Shading Accent 4"/>
    <w:basedOn w:val="Tabel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BayanganCahaya-Aksen5">
    <w:name w:val="Light Shading Accent 5"/>
    <w:basedOn w:val="Tabel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BayanganCahaya-Aksen6">
    <w:name w:val="Light Shading Accent 6"/>
    <w:basedOn w:val="Tabel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omorGaris">
    <w:name w:val="line number"/>
    <w:basedOn w:val="FontParagrafDefault"/>
    <w:uiPriority w:val="99"/>
    <w:semiHidden/>
    <w:unhideWhenUsed/>
    <w:rsid w:val="00CF5C61"/>
  </w:style>
  <w:style w:type="paragraph" w:styleId="Daftar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Daftar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Daftar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Daftar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Daftar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PoinDaftar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PoinDaftar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PoinDaftar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DaftarBerkelanjutan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DaftarBerkelanjutan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DaftarBerkelanjutan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omorDafta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omorDafta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omorDafta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omorDafta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omorDafta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DaftarParagraf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elDaftar1Terang">
    <w:name w:val="List Table 1 Light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1Terang-Aksen1">
    <w:name w:val="List Table 1 Light Accent 1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1Terang-Aksen2">
    <w:name w:val="List Table 1 Light Accent 2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1Terang-Aksen3">
    <w:name w:val="List Table 1 Light Accent 3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1Terang-Aksen4">
    <w:name w:val="List Table 1 Light Accent 4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1Terang-Aksen5">
    <w:name w:val="List Table 1 Light Accent 5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1Terang-Aksen6">
    <w:name w:val="List Table 1 Light Accent 6"/>
    <w:basedOn w:val="Tabel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2">
    <w:name w:val="List Table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2-Aksen1">
    <w:name w:val="List Table 2 Accent 1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2-Aksen2">
    <w:name w:val="List Table 2 Accent 2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2-Aksen3">
    <w:name w:val="List Table 2 Accent 3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2-Aksen4">
    <w:name w:val="List Table 2 Accent 4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2-Aksen5">
    <w:name w:val="List Table 2 Accent 5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2-Aksen6">
    <w:name w:val="List Table 2 Accent 6"/>
    <w:basedOn w:val="Tabel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3">
    <w:name w:val="List Table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Daftar3-Aksen1">
    <w:name w:val="List Table 3 Accent 1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elDaftar3-Aksen2">
    <w:name w:val="List Table 3 Accent 2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elDaftar3-Aksen3">
    <w:name w:val="List Table 3 Accent 3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elDaftar3-Aksen4">
    <w:name w:val="List Table 3 Accent 4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elDaftar3-Aksen5">
    <w:name w:val="List Table 3 Accent 5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elDaftar3-Aksen6">
    <w:name w:val="List Table 3 Accent 6"/>
    <w:basedOn w:val="Tabel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elDaftar4">
    <w:name w:val="List Table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4-Aksen1">
    <w:name w:val="List Table 4 Accent 1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4-Aksen2">
    <w:name w:val="List Table 4 Accent 2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4-Aksen3">
    <w:name w:val="List Table 4 Accent 3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4-Aksen4">
    <w:name w:val="List Table 4 Accent 4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4-Aksen5">
    <w:name w:val="List Table 4 Accent 5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4-Aksen6">
    <w:name w:val="List Table 4 Accent 6"/>
    <w:basedOn w:val="Tabel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5Gelap">
    <w:name w:val="List Table 5 Dark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1">
    <w:name w:val="List Table 5 Dark Accent 1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2">
    <w:name w:val="List Table 5 Dark Accent 2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3">
    <w:name w:val="List Table 5 Dark Accent 3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4">
    <w:name w:val="List Table 5 Dark Accent 4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5">
    <w:name w:val="List Table 5 Dark Accent 5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6">
    <w:name w:val="List Table 5 Dark Accent 6"/>
    <w:basedOn w:val="Tabel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6Berwarna">
    <w:name w:val="List Table 6 Colorful"/>
    <w:basedOn w:val="Tabel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6Berwarna-Aksen1">
    <w:name w:val="List Table 6 Colorful Accent 1"/>
    <w:basedOn w:val="Tabel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Daftar6Berwarna-Aksen2">
    <w:name w:val="List Table 6 Colorful Accent 2"/>
    <w:basedOn w:val="Tabel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Daftar6Berwarna-Aksen3">
    <w:name w:val="List Table 6 Colorful Accent 3"/>
    <w:basedOn w:val="Tabel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Daftar6Berwarna-Aksen4">
    <w:name w:val="List Table 6 Colorful Accent 4"/>
    <w:basedOn w:val="Tabel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Daftar6Berwarna-Aksen5">
    <w:name w:val="List Table 6 Colorful Accent 5"/>
    <w:basedOn w:val="Tabel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Daftar6Berwarna-Aksen6">
    <w:name w:val="List Table 6 Colorful Accent 6"/>
    <w:basedOn w:val="Tabel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Daftar7Berwarna">
    <w:name w:val="List Table 7 Colorful"/>
    <w:basedOn w:val="Tabel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1">
    <w:name w:val="List Table 7 Colorful Accent 1"/>
    <w:basedOn w:val="Tabel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2">
    <w:name w:val="List Table 7 Colorful Accent 2"/>
    <w:basedOn w:val="Tabel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3">
    <w:name w:val="List Table 7 Colorful Accent 3"/>
    <w:basedOn w:val="Tabel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4">
    <w:name w:val="List Table 7 Colorful Accent 4"/>
    <w:basedOn w:val="Tabel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5">
    <w:name w:val="List Table 7 Colorful Accent 5"/>
    <w:basedOn w:val="Tabel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6">
    <w:name w:val="List Table 7 Colorful Accent 6"/>
    <w:basedOn w:val="Tabel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Makro">
    <w:name w:val="macro"/>
    <w:link w:val="TeksMakroK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CF5C61"/>
    <w:rPr>
      <w:rFonts w:ascii="Consolas" w:hAnsi="Consolas"/>
      <w:spacing w:val="4"/>
      <w:szCs w:val="20"/>
    </w:rPr>
  </w:style>
  <w:style w:type="table" w:styleId="KisiSedang1">
    <w:name w:val="Medium Grid 1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isiSedang1-Aksen2">
    <w:name w:val="Medium Grid 1 Accent 2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isiSedang1-Aksen3">
    <w:name w:val="Medium Grid 1 Accent 3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isiSedang1-Aksen4">
    <w:name w:val="Medium Grid 1 Accent 4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isiSedang1-Aksen5">
    <w:name w:val="Medium Grid 1 Accent 5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isiSedang1-Aksen6">
    <w:name w:val="Medium Grid 1 Accent 6"/>
    <w:basedOn w:val="Tabel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isiSedang2">
    <w:name w:val="Medium Grid 2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KisiSedang3-Aksen2">
    <w:name w:val="Medium Grid 3 Accent 2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KisiSedang3-Aksen3">
    <w:name w:val="Medium Grid 3 Accent 3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KisiSedang3-Aksen4">
    <w:name w:val="Medium Grid 3 Accent 4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KisiSedang3-Aksen5">
    <w:name w:val="Medium Grid 3 Accent 5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KisiSedang3-Aksen6">
    <w:name w:val="Medium Grid 3 Accent 6"/>
    <w:basedOn w:val="Tabel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DaftarSedang1">
    <w:name w:val="Medium List 1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DaftarSedang1-Aksen2">
    <w:name w:val="Medium List 1 Accent 2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DaftarSedang1-Aksen3">
    <w:name w:val="Medium List 1 Accent 3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DaftarSedang1-Aksen4">
    <w:name w:val="Medium List 1 Accent 4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DaftarSedang1-Aksen5">
    <w:name w:val="Medium List 1 Accent 5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DaftarSedang1-Aksen6">
    <w:name w:val="Medium List 1 Accent 6"/>
    <w:basedOn w:val="Tabel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DaftarSedang2">
    <w:name w:val="Medium List 2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BayanganSedang1">
    <w:name w:val="Medium Shading 1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HeaderPesan">
    <w:name w:val="Message Header"/>
    <w:basedOn w:val="Normal"/>
    <w:link w:val="HeaderPesanK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erPesanKAR">
    <w:name w:val="Header Pesan KAR"/>
    <w:basedOn w:val="FontParagrafDefault"/>
    <w:link w:val="HeaderPesan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TidakAdaSpasi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Inden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JudulCatatan">
    <w:name w:val="Note Heading"/>
    <w:basedOn w:val="Normal"/>
    <w:next w:val="Normal"/>
    <w:link w:val="JudulCatatanKAR"/>
    <w:uiPriority w:val="99"/>
    <w:semiHidden/>
    <w:unhideWhenUsed/>
    <w:rsid w:val="00CF5C61"/>
    <w:pPr>
      <w:spacing w:after="0"/>
    </w:pPr>
  </w:style>
  <w:style w:type="character" w:customStyle="1" w:styleId="JudulCatatanKAR">
    <w:name w:val="Judul Catatan KAR"/>
    <w:basedOn w:val="FontParagrafDefault"/>
    <w:link w:val="JudulCatatan"/>
    <w:uiPriority w:val="99"/>
    <w:semiHidden/>
    <w:rsid w:val="00CF5C61"/>
    <w:rPr>
      <w:spacing w:val="4"/>
    </w:rPr>
  </w:style>
  <w:style w:type="character" w:styleId="NomorHalaman">
    <w:name w:val="page number"/>
    <w:basedOn w:val="FontParagrafDefault"/>
    <w:uiPriority w:val="99"/>
    <w:semiHidden/>
    <w:unhideWhenUsed/>
    <w:rsid w:val="00CF5C61"/>
  </w:style>
  <w:style w:type="table" w:styleId="TabelBiasa1">
    <w:name w:val="Plain Table 1"/>
    <w:basedOn w:val="Tabel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2">
    <w:name w:val="Plain Table 2"/>
    <w:basedOn w:val="Tabel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Biasa3">
    <w:name w:val="Plain Table 3"/>
    <w:basedOn w:val="Tabel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Biasa4">
    <w:name w:val="Plain Table 4"/>
    <w:basedOn w:val="Tabel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5">
    <w:name w:val="Plain Table 5"/>
    <w:basedOn w:val="Tabel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Biasa">
    <w:name w:val="Plain Text"/>
    <w:basedOn w:val="Normal"/>
    <w:link w:val="TeksBiasaK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CF5C61"/>
    <w:rPr>
      <w:rFonts w:ascii="Consolas" w:hAnsi="Consolas"/>
      <w:spacing w:val="4"/>
      <w:szCs w:val="21"/>
    </w:rPr>
  </w:style>
  <w:style w:type="paragraph" w:styleId="Petikan">
    <w:name w:val="Quote"/>
    <w:basedOn w:val="Normal"/>
    <w:next w:val="Normal"/>
    <w:link w:val="PetikanK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PetikanKAR">
    <w:name w:val="Petikan KAR"/>
    <w:basedOn w:val="FontParagrafDefault"/>
    <w:link w:val="Petika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Kuat">
    <w:name w:val="Strong"/>
    <w:basedOn w:val="FontParagrafDefault"/>
    <w:uiPriority w:val="22"/>
    <w:semiHidden/>
    <w:unhideWhenUsed/>
    <w:qFormat/>
    <w:rsid w:val="00CF5C61"/>
    <w:rPr>
      <w:b/>
      <w:bCs/>
    </w:rPr>
  </w:style>
  <w:style w:type="paragraph" w:styleId="Subjudul">
    <w:name w:val="Subtitle"/>
    <w:basedOn w:val="Normal"/>
    <w:link w:val="SubjudulK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judulKAR">
    <w:name w:val="Subjudul KAR"/>
    <w:basedOn w:val="FontParagrafDefault"/>
    <w:link w:val="Subjudu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PenekananHalus">
    <w:name w:val="Subtle Emphasis"/>
    <w:basedOn w:val="FontParagrafDefault"/>
    <w:uiPriority w:val="10"/>
    <w:qFormat/>
    <w:rsid w:val="00A979E1"/>
    <w:rPr>
      <w:i/>
      <w:iCs/>
      <w:color w:val="auto"/>
    </w:rPr>
  </w:style>
  <w:style w:type="table" w:styleId="Efek3-DTabel1">
    <w:name w:val="Table 3D effects 1"/>
    <w:basedOn w:val="Tabel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ek3-DTabel2">
    <w:name w:val="Table 3D effects 2"/>
    <w:basedOn w:val="Tabel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ek3-DTabel3">
    <w:name w:val="Table 3D effects 3"/>
    <w:basedOn w:val="Tabel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1">
    <w:name w:val="Table Classic 1"/>
    <w:basedOn w:val="Tabel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2">
    <w:name w:val="Table Classic 2"/>
    <w:basedOn w:val="Tabel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3">
    <w:name w:val="Table Classic 3"/>
    <w:basedOn w:val="Tabel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4">
    <w:name w:val="Table Classic 4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1">
    <w:name w:val="Table Colorful 1"/>
    <w:basedOn w:val="Tabel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2">
    <w:name w:val="Table Colorful 2"/>
    <w:basedOn w:val="Tabel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3">
    <w:name w:val="Table Colorful 3"/>
    <w:basedOn w:val="Tabel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olomTabel1">
    <w:name w:val="Table Columns 1"/>
    <w:basedOn w:val="Tabel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2">
    <w:name w:val="Table Columns 2"/>
    <w:basedOn w:val="Tabel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3">
    <w:name w:val="Table Columns 3"/>
    <w:basedOn w:val="Tabel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4">
    <w:name w:val="Table Columns 4"/>
    <w:basedOn w:val="Tabel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KolomTabel5">
    <w:name w:val="Table Columns 5"/>
    <w:basedOn w:val="Tabel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Kontemporer">
    <w:name w:val="Table Contemporary"/>
    <w:basedOn w:val="Tabel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Elegan">
    <w:name w:val="Table Elegant"/>
    <w:basedOn w:val="Tabel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">
    <w:name w:val="Table Grid"/>
    <w:basedOn w:val="Tabel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1">
    <w:name w:val="Table Grid 1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2">
    <w:name w:val="Table Grid 2"/>
    <w:basedOn w:val="Tabel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3">
    <w:name w:val="Table Grid 3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4">
    <w:name w:val="Table Grid 4"/>
    <w:basedOn w:val="Tabel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5">
    <w:name w:val="Table Grid 5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6">
    <w:name w:val="Table Grid 6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7">
    <w:name w:val="Table Grid 7"/>
    <w:basedOn w:val="Tabel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8">
    <w:name w:val="Table Grid 8"/>
    <w:basedOn w:val="Tabel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Terang">
    <w:name w:val="Grid Table Light"/>
    <w:basedOn w:val="Tabel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aftarTabel1">
    <w:name w:val="Table List 1"/>
    <w:basedOn w:val="Tabel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2">
    <w:name w:val="Table List 2"/>
    <w:basedOn w:val="Tabel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3">
    <w:name w:val="Table List 3"/>
    <w:basedOn w:val="Tabel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4">
    <w:name w:val="Table List 4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DaftarTabel5">
    <w:name w:val="Table List 5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6">
    <w:name w:val="Table List 6"/>
    <w:basedOn w:val="Tabel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DaftarTabel7">
    <w:name w:val="Table List 7"/>
    <w:basedOn w:val="Tabel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DaftarTabel8">
    <w:name w:val="Table List 8"/>
    <w:basedOn w:val="Tabel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elOtorita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elGambar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elProfesional">
    <w:name w:val="Table Professional"/>
    <w:basedOn w:val="Tabel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Sederhana1">
    <w:name w:val="Table Simple 1"/>
    <w:basedOn w:val="Tabel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Sederhana2">
    <w:name w:val="Table Simple 2"/>
    <w:basedOn w:val="Tabel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Sederhana3">
    <w:name w:val="Table Simple 3"/>
    <w:basedOn w:val="Tabel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Tipis1">
    <w:name w:val="Table Subtle 1"/>
    <w:basedOn w:val="Tabel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ipis2">
    <w:name w:val="Table Subtle 2"/>
    <w:basedOn w:val="Tabel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emaTabel">
    <w:name w:val="Table Theme"/>
    <w:basedOn w:val="Tabel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Tabel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Tabel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Tabel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Judul">
    <w:name w:val="Title"/>
    <w:basedOn w:val="Normal"/>
    <w:link w:val="JudulK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JudulKAR">
    <w:name w:val="Judul KAR"/>
    <w:basedOn w:val="FontParagrafDefault"/>
    <w:link w:val="Judu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JudulTOA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JudulTOC">
    <w:name w:val="TOC Heading"/>
    <w:basedOn w:val="Judul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AppData\Roaming\Microsoft\Templates\Notula%20rap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26B5D930DC47839E6FE67B6C3CF31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36DFE0F-4F9D-4E5A-8764-DDEE039AF5C2}"/>
      </w:docPartPr>
      <w:docPartBody>
        <w:p w:rsidR="00E06167" w:rsidRDefault="00D22427">
          <w:pPr>
            <w:pStyle w:val="3426B5D930DC47839E6FE67B6C3CF313"/>
          </w:pPr>
          <w:r>
            <w:rPr>
              <w:lang w:bidi="id-ID"/>
            </w:rPr>
            <w:t>|</w:t>
          </w:r>
        </w:p>
      </w:docPartBody>
    </w:docPart>
    <w:docPart>
      <w:docPartPr>
        <w:name w:val="E93FB99126D04C61ADC45187456B732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FA2A359-EFB0-49BF-8DB7-9BD6AFB5217D}"/>
      </w:docPartPr>
      <w:docPartBody>
        <w:p w:rsidR="00E06167" w:rsidRDefault="00D22427">
          <w:pPr>
            <w:pStyle w:val="E93FB99126D04C61ADC45187456B7325"/>
          </w:pPr>
          <w:r w:rsidRPr="00CB50F2">
            <w:rPr>
              <w:rStyle w:val="ReferensiRumit"/>
              <w:lang w:bidi="id-ID"/>
            </w:rPr>
            <w:t>Notula</w:t>
          </w:r>
        </w:p>
      </w:docPartBody>
    </w:docPart>
    <w:docPart>
      <w:docPartPr>
        <w:name w:val="62DD1838ED194FF4AB18DA9484D1275B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2966687-9F3F-411D-B431-87F84A156E42}"/>
      </w:docPartPr>
      <w:docPartBody>
        <w:p w:rsidR="00E06167" w:rsidRDefault="00D22427">
          <w:pPr>
            <w:pStyle w:val="62DD1838ED194FF4AB18DA9484D1275B"/>
          </w:pPr>
          <w:r>
            <w:rPr>
              <w:lang w:bidi="id-ID"/>
            </w:rPr>
            <w:t>Tanggal rapat | waktu</w:t>
          </w:r>
        </w:p>
      </w:docPartBody>
    </w:docPart>
    <w:docPart>
      <w:docPartPr>
        <w:name w:val="8E52FFEAF5694B0CB689213E4C6A510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B13E089-D4B6-46E9-A8F1-609D82AE94DB}"/>
      </w:docPartPr>
      <w:docPartBody>
        <w:p w:rsidR="00E06167" w:rsidRDefault="00D22427">
          <w:pPr>
            <w:pStyle w:val="8E52FFEAF5694B0CB689213E4C6A510D"/>
          </w:pPr>
          <w:r w:rsidRPr="003665F5">
            <w:rPr>
              <w:rStyle w:val="PenekananHalus"/>
              <w:lang w:bidi="id-ID"/>
            </w:rPr>
            <w:t>Tanggal</w:t>
          </w:r>
        </w:p>
      </w:docPartBody>
    </w:docPart>
    <w:docPart>
      <w:docPartPr>
        <w:name w:val="B1C6E32EA7B74D91ADCEE9A37F4D5F8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617FDA5-E391-44F9-88A8-F80DBC5A7692}"/>
      </w:docPartPr>
      <w:docPartBody>
        <w:p w:rsidR="00E06167" w:rsidRDefault="00D22427">
          <w:pPr>
            <w:pStyle w:val="B1C6E32EA7B74D91ADCEE9A37F4D5F87"/>
          </w:pPr>
          <w:r w:rsidRPr="003665F5">
            <w:rPr>
              <w:rStyle w:val="PenekananHalus"/>
              <w:lang w:bidi="id-ID"/>
            </w:rPr>
            <w:t>Waktu</w:t>
          </w:r>
        </w:p>
      </w:docPartBody>
    </w:docPart>
    <w:docPart>
      <w:docPartPr>
        <w:name w:val="8D852FAA21AE483E956E2A66D62E6C5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FB656C7-61F3-444A-9EC0-A486D5B2FE5B}"/>
      </w:docPartPr>
      <w:docPartBody>
        <w:p w:rsidR="00E06167" w:rsidRDefault="00D22427">
          <w:pPr>
            <w:pStyle w:val="8D852FAA21AE483E956E2A66D62E6C50"/>
          </w:pPr>
          <w:r>
            <w:rPr>
              <w:lang w:bidi="id-ID"/>
            </w:rPr>
            <w:t>Lokasi rapat</w:t>
          </w:r>
        </w:p>
      </w:docPartBody>
    </w:docPart>
    <w:docPart>
      <w:docPartPr>
        <w:name w:val="1221D9FEA580443C99406F42C106C9CC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BF21B3F-9051-4ED8-BFC3-BCE2194E8997}"/>
      </w:docPartPr>
      <w:docPartBody>
        <w:p w:rsidR="00E06167" w:rsidRDefault="00D22427">
          <w:pPr>
            <w:pStyle w:val="1221D9FEA580443C99406F42C106C9CC"/>
          </w:pPr>
          <w:r>
            <w:rPr>
              <w:rStyle w:val="PenekananHalus"/>
              <w:lang w:bidi="id-ID"/>
            </w:rPr>
            <w:t>Lokasi</w:t>
          </w:r>
        </w:p>
      </w:docPartBody>
    </w:docPart>
    <w:docPart>
      <w:docPartPr>
        <w:name w:val="42B543D625714C80A59ED7063B7422E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2690FC0-CF79-4987-803A-7A3EE662AC22}"/>
      </w:docPartPr>
      <w:docPartBody>
        <w:p w:rsidR="00E06167" w:rsidRDefault="00D22427">
          <w:pPr>
            <w:pStyle w:val="42B543D625714C80A59ED7063B7422EA"/>
          </w:pPr>
          <w:r w:rsidRPr="00A979E1">
            <w:rPr>
              <w:lang w:bidi="id-ID"/>
            </w:rPr>
            <w:t>Rapat diundang oleh</w:t>
          </w:r>
        </w:p>
      </w:docPartBody>
    </w:docPart>
    <w:docPart>
      <w:docPartPr>
        <w:name w:val="6A70A246706F4485A8260DF2C026406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FFEC24A-A6B0-4C1C-B040-8BB20FB27B85}"/>
      </w:docPartPr>
      <w:docPartBody>
        <w:p w:rsidR="00E06167" w:rsidRDefault="00D22427">
          <w:pPr>
            <w:pStyle w:val="6A70A246706F4485A8260DF2C0264062"/>
          </w:pPr>
          <w:r w:rsidRPr="00A979E1">
            <w:rPr>
              <w:lang w:bidi="id-ID"/>
            </w:rPr>
            <w:t>Tipe rapat</w:t>
          </w:r>
        </w:p>
      </w:docPartBody>
    </w:docPart>
    <w:docPart>
      <w:docPartPr>
        <w:name w:val="4A76803A08E24A9C805BE87BADB58AD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A23C3C0-47B3-46EF-BCF2-C6198CDA88B5}"/>
      </w:docPartPr>
      <w:docPartBody>
        <w:p w:rsidR="00E06167" w:rsidRDefault="00D22427">
          <w:pPr>
            <w:pStyle w:val="4A76803A08E24A9C805BE87BADB58AD4"/>
          </w:pPr>
          <w:r w:rsidRPr="00A979E1">
            <w:rPr>
              <w:lang w:bidi="id-ID"/>
            </w:rPr>
            <w:t>Fasilitator</w:t>
          </w:r>
        </w:p>
      </w:docPartBody>
    </w:docPart>
    <w:docPart>
      <w:docPartPr>
        <w:name w:val="90B143BB73B6488BAF42C70819ED610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3418056-829C-40DD-980E-0F81CAC5C125}"/>
      </w:docPartPr>
      <w:docPartBody>
        <w:p w:rsidR="00E06167" w:rsidRDefault="00D22427">
          <w:pPr>
            <w:pStyle w:val="90B143BB73B6488BAF42C70819ED6100"/>
          </w:pPr>
          <w:r w:rsidRPr="00A979E1">
            <w:rPr>
              <w:lang w:bidi="id-ID"/>
            </w:rPr>
            <w:t>Notulis</w:t>
          </w:r>
        </w:p>
      </w:docPartBody>
    </w:docPart>
    <w:docPart>
      <w:docPartPr>
        <w:name w:val="18AC29C6024C456A8F65AF79E7E1331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44EF521-8B39-43D7-BE69-2AAB5B9B1A6E}"/>
      </w:docPartPr>
      <w:docPartBody>
        <w:p w:rsidR="00E06167" w:rsidRDefault="00D22427">
          <w:pPr>
            <w:pStyle w:val="18AC29C6024C456A8F65AF79E7E13310"/>
          </w:pPr>
          <w:r w:rsidRPr="00A979E1">
            <w:rPr>
              <w:lang w:bidi="id-ID"/>
            </w:rPr>
            <w:t>Pencatat waktu</w:t>
          </w:r>
        </w:p>
      </w:docPartBody>
    </w:docPart>
    <w:docPart>
      <w:docPartPr>
        <w:name w:val="7FEC9FDF7C1F405685DF52E638C5D51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4EBB052-9386-4511-92D4-D5D9C5820D4C}"/>
      </w:docPartPr>
      <w:docPartBody>
        <w:p w:rsidR="00E06167" w:rsidRDefault="00D22427">
          <w:pPr>
            <w:pStyle w:val="7FEC9FDF7C1F405685DF52E638C5D517"/>
          </w:pPr>
          <w:r>
            <w:rPr>
              <w:lang w:bidi="id-ID"/>
            </w:rPr>
            <w:t>Topik agenda</w:t>
          </w:r>
        </w:p>
      </w:docPartBody>
    </w:docPart>
    <w:docPart>
      <w:docPartPr>
        <w:name w:val="13F8A677599F4C0EBAFA8AAA7EA7EF2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CCF78D7-6FEB-4402-90B0-3289A49C89CC}"/>
      </w:docPartPr>
      <w:docPartBody>
        <w:p w:rsidR="00E06167" w:rsidRDefault="00D22427">
          <w:pPr>
            <w:pStyle w:val="13F8A677599F4C0EBAFA8AAA7EA7EF2D"/>
          </w:pPr>
          <w:r w:rsidRPr="00E52810">
            <w:rPr>
              <w:lang w:bidi="id-ID"/>
            </w:rPr>
            <w:t>Item tindakan</w:t>
          </w:r>
        </w:p>
      </w:docPartBody>
    </w:docPart>
    <w:docPart>
      <w:docPartPr>
        <w:name w:val="088E79661004483DB89CF2A4B4DDFE9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51E5881-8107-4626-9B5F-10E77A27E79A}"/>
      </w:docPartPr>
      <w:docPartBody>
        <w:p w:rsidR="00E06167" w:rsidRDefault="00D22427">
          <w:pPr>
            <w:pStyle w:val="088E79661004483DB89CF2A4B4DDFE97"/>
          </w:pPr>
          <w:r w:rsidRPr="00E52810">
            <w:rPr>
              <w:lang w:bidi="id-ID"/>
            </w:rPr>
            <w:t>Penanggung jawab</w:t>
          </w:r>
        </w:p>
      </w:docPartBody>
    </w:docPart>
    <w:docPart>
      <w:docPartPr>
        <w:name w:val="8858CEBE2FEE4098860F8DE328AEA3A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D9265C3-F435-4EA6-A787-CBEDE6A527AF}"/>
      </w:docPartPr>
      <w:docPartBody>
        <w:p w:rsidR="00E06167" w:rsidRDefault="00D22427">
          <w:pPr>
            <w:pStyle w:val="8858CEBE2FEE4098860F8DE328AEA3AA"/>
          </w:pPr>
          <w:r w:rsidRPr="00E52810">
            <w:rPr>
              <w:lang w:bidi="id-ID"/>
            </w:rPr>
            <w:t>Tenggat waktu</w:t>
          </w:r>
        </w:p>
      </w:docPartBody>
    </w:docPart>
    <w:docPart>
      <w:docPartPr>
        <w:name w:val="DF052E477774496997A9AD5752595AF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E41F7C2-BA86-4301-BB21-C9A599076FDD}"/>
      </w:docPartPr>
      <w:docPartBody>
        <w:p w:rsidR="00E06167" w:rsidRDefault="00E00807" w:rsidP="00E00807">
          <w:pPr>
            <w:pStyle w:val="DF052E477774496997A9AD5752595AF4"/>
          </w:pPr>
          <w:r>
            <w:rPr>
              <w:lang w:bidi="id-ID"/>
            </w:rPr>
            <w:t>Topik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07"/>
    <w:rsid w:val="00732429"/>
    <w:rsid w:val="00D22427"/>
    <w:rsid w:val="00E00807"/>
    <w:rsid w:val="00E0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4A3F78585E894FA4858431F0B90749B3">
    <w:name w:val="4A3F78585E894FA4858431F0B90749B3"/>
  </w:style>
  <w:style w:type="paragraph" w:customStyle="1" w:styleId="3426B5D930DC47839E6FE67B6C3CF313">
    <w:name w:val="3426B5D930DC47839E6FE67B6C3CF313"/>
  </w:style>
  <w:style w:type="character" w:styleId="ReferensiRumit">
    <w:name w:val="Subtle Reference"/>
    <w:basedOn w:val="FontParagrafDefault"/>
    <w:uiPriority w:val="2"/>
    <w:qFormat/>
    <w:rPr>
      <w:caps/>
      <w:smallCaps w:val="0"/>
      <w:color w:val="ED7D31" w:themeColor="accent2"/>
    </w:rPr>
  </w:style>
  <w:style w:type="paragraph" w:customStyle="1" w:styleId="E93FB99126D04C61ADC45187456B7325">
    <w:name w:val="E93FB99126D04C61ADC45187456B7325"/>
  </w:style>
  <w:style w:type="paragraph" w:customStyle="1" w:styleId="62DD1838ED194FF4AB18DA9484D1275B">
    <w:name w:val="62DD1838ED194FF4AB18DA9484D1275B"/>
  </w:style>
  <w:style w:type="character" w:styleId="PenekananHalus">
    <w:name w:val="Subtle Emphasis"/>
    <w:basedOn w:val="FontParagrafDefault"/>
    <w:uiPriority w:val="10"/>
    <w:qFormat/>
    <w:rPr>
      <w:i/>
      <w:iCs/>
      <w:color w:val="auto"/>
    </w:rPr>
  </w:style>
  <w:style w:type="paragraph" w:customStyle="1" w:styleId="8E52FFEAF5694B0CB689213E4C6A510D">
    <w:name w:val="8E52FFEAF5694B0CB689213E4C6A510D"/>
  </w:style>
  <w:style w:type="paragraph" w:customStyle="1" w:styleId="B1C6E32EA7B74D91ADCEE9A37F4D5F87">
    <w:name w:val="B1C6E32EA7B74D91ADCEE9A37F4D5F87"/>
  </w:style>
  <w:style w:type="paragraph" w:customStyle="1" w:styleId="8D852FAA21AE483E956E2A66D62E6C50">
    <w:name w:val="8D852FAA21AE483E956E2A66D62E6C50"/>
  </w:style>
  <w:style w:type="paragraph" w:customStyle="1" w:styleId="1221D9FEA580443C99406F42C106C9CC">
    <w:name w:val="1221D9FEA580443C99406F42C106C9CC"/>
  </w:style>
  <w:style w:type="paragraph" w:customStyle="1" w:styleId="42B543D625714C80A59ED7063B7422EA">
    <w:name w:val="42B543D625714C80A59ED7063B7422EA"/>
  </w:style>
  <w:style w:type="paragraph" w:customStyle="1" w:styleId="7995A74152C242B0B1D2CE199C6A6276">
    <w:name w:val="7995A74152C242B0B1D2CE199C6A6276"/>
  </w:style>
  <w:style w:type="paragraph" w:customStyle="1" w:styleId="6A70A246706F4485A8260DF2C0264062">
    <w:name w:val="6A70A246706F4485A8260DF2C0264062"/>
  </w:style>
  <w:style w:type="paragraph" w:customStyle="1" w:styleId="330046457BDD4415A91E42271DBFA554">
    <w:name w:val="330046457BDD4415A91E42271DBFA554"/>
  </w:style>
  <w:style w:type="paragraph" w:customStyle="1" w:styleId="4A76803A08E24A9C805BE87BADB58AD4">
    <w:name w:val="4A76803A08E24A9C805BE87BADB58AD4"/>
  </w:style>
  <w:style w:type="paragraph" w:customStyle="1" w:styleId="90B143BB73B6488BAF42C70819ED6100">
    <w:name w:val="90B143BB73B6488BAF42C70819ED6100"/>
  </w:style>
  <w:style w:type="paragraph" w:customStyle="1" w:styleId="18AC29C6024C456A8F65AF79E7E13310">
    <w:name w:val="18AC29C6024C456A8F65AF79E7E13310"/>
  </w:style>
  <w:style w:type="paragraph" w:customStyle="1" w:styleId="D45B000D326A4A7DACF1FBD0DD5B7032">
    <w:name w:val="D45B000D326A4A7DACF1FBD0DD5B7032"/>
  </w:style>
  <w:style w:type="paragraph" w:customStyle="1" w:styleId="8E06328BE24F46278F001BCD399A8305">
    <w:name w:val="8E06328BE24F46278F001BCD399A8305"/>
  </w:style>
  <w:style w:type="paragraph" w:customStyle="1" w:styleId="7FEC9FDF7C1F405685DF52E638C5D517">
    <w:name w:val="7FEC9FDF7C1F405685DF52E638C5D517"/>
  </w:style>
  <w:style w:type="paragraph" w:customStyle="1" w:styleId="04B3448CFE144064ADEBB7803AD74330">
    <w:name w:val="04B3448CFE144064ADEBB7803AD74330"/>
  </w:style>
  <w:style w:type="paragraph" w:customStyle="1" w:styleId="F685A129BF4F468E86BE144C916E64BA">
    <w:name w:val="F685A129BF4F468E86BE144C916E64BA"/>
  </w:style>
  <w:style w:type="paragraph" w:customStyle="1" w:styleId="91974CF81FEA4A6B843F76026BD55242">
    <w:name w:val="91974CF81FEA4A6B843F76026BD55242"/>
  </w:style>
  <w:style w:type="paragraph" w:customStyle="1" w:styleId="94916921D944467BA155EC525E26D735">
    <w:name w:val="94916921D944467BA155EC525E26D735"/>
  </w:style>
  <w:style w:type="paragraph" w:customStyle="1" w:styleId="8E1660E4D13746379839D03E22C06907">
    <w:name w:val="8E1660E4D13746379839D03E22C06907"/>
  </w:style>
  <w:style w:type="paragraph" w:customStyle="1" w:styleId="144E44411E2045F7A23D0459735DF66E">
    <w:name w:val="144E44411E2045F7A23D0459735DF66E"/>
  </w:style>
  <w:style w:type="paragraph" w:customStyle="1" w:styleId="856DE54AFBCF4ABFA336D0288D83E8E1">
    <w:name w:val="856DE54AFBCF4ABFA336D0288D83E8E1"/>
  </w:style>
  <w:style w:type="paragraph" w:customStyle="1" w:styleId="B948ECBE38124E55B288A987E992EA56">
    <w:name w:val="B948ECBE38124E55B288A987E992EA56"/>
  </w:style>
  <w:style w:type="paragraph" w:customStyle="1" w:styleId="420AF4B664BD4E32B39A6092875D3EA4">
    <w:name w:val="420AF4B664BD4E32B39A6092875D3EA4"/>
  </w:style>
  <w:style w:type="paragraph" w:customStyle="1" w:styleId="7150048FBE6C4E2295779213C75DE5DC">
    <w:name w:val="7150048FBE6C4E2295779213C75DE5DC"/>
  </w:style>
  <w:style w:type="paragraph" w:customStyle="1" w:styleId="13F8A677599F4C0EBAFA8AAA7EA7EF2D">
    <w:name w:val="13F8A677599F4C0EBAFA8AAA7EA7EF2D"/>
  </w:style>
  <w:style w:type="paragraph" w:customStyle="1" w:styleId="088E79661004483DB89CF2A4B4DDFE97">
    <w:name w:val="088E79661004483DB89CF2A4B4DDFE97"/>
  </w:style>
  <w:style w:type="paragraph" w:customStyle="1" w:styleId="8858CEBE2FEE4098860F8DE328AEA3AA">
    <w:name w:val="8858CEBE2FEE4098860F8DE328AEA3AA"/>
  </w:style>
  <w:style w:type="paragraph" w:customStyle="1" w:styleId="6A6054A59D574A9CB30F4F6A7242880A">
    <w:name w:val="6A6054A59D574A9CB30F4F6A7242880A"/>
  </w:style>
  <w:style w:type="paragraph" w:customStyle="1" w:styleId="6A7AA5D4E6F546F5AB04ACA0985C988E">
    <w:name w:val="6A7AA5D4E6F546F5AB04ACA0985C988E"/>
  </w:style>
  <w:style w:type="paragraph" w:customStyle="1" w:styleId="132B05269EB548F5819B20D255E6D447">
    <w:name w:val="132B05269EB548F5819B20D255E6D447"/>
  </w:style>
  <w:style w:type="paragraph" w:customStyle="1" w:styleId="C363095BB536466891AE7B6BE253C5F9">
    <w:name w:val="C363095BB536466891AE7B6BE253C5F9"/>
  </w:style>
  <w:style w:type="paragraph" w:customStyle="1" w:styleId="92D9A0CF351A4F0FA203E31A9BD0DA1D">
    <w:name w:val="92D9A0CF351A4F0FA203E31A9BD0DA1D"/>
  </w:style>
  <w:style w:type="paragraph" w:customStyle="1" w:styleId="2F1DCB158C1F48C59ABE863508EBB394">
    <w:name w:val="2F1DCB158C1F48C59ABE863508EBB394"/>
  </w:style>
  <w:style w:type="paragraph" w:customStyle="1" w:styleId="095096227CD748E285AB250B41D4AC5D">
    <w:name w:val="095096227CD748E285AB250B41D4AC5D"/>
  </w:style>
  <w:style w:type="paragraph" w:customStyle="1" w:styleId="5477575913D54EC99AA5D9B9E88E2556">
    <w:name w:val="5477575913D54EC99AA5D9B9E88E2556"/>
  </w:style>
  <w:style w:type="paragraph" w:customStyle="1" w:styleId="C24AABA6EEE4483E9E30C3B01D506B5D">
    <w:name w:val="C24AABA6EEE4483E9E30C3B01D506B5D"/>
  </w:style>
  <w:style w:type="paragraph" w:customStyle="1" w:styleId="FBC52AEED33C423BBC1D97AFDD42C37D">
    <w:name w:val="FBC52AEED33C423BBC1D97AFDD42C37D"/>
  </w:style>
  <w:style w:type="paragraph" w:customStyle="1" w:styleId="8C8F82E4BDAB44C5BCE48F1B6202D322">
    <w:name w:val="8C8F82E4BDAB44C5BCE48F1B6202D322"/>
  </w:style>
  <w:style w:type="paragraph" w:customStyle="1" w:styleId="078E4C82523840C3B3474CAAAE7C09DB">
    <w:name w:val="078E4C82523840C3B3474CAAAE7C09DB"/>
  </w:style>
  <w:style w:type="paragraph" w:customStyle="1" w:styleId="1448D6471A9C4FF29BC044C70E1C6B7C">
    <w:name w:val="1448D6471A9C4FF29BC044C70E1C6B7C"/>
  </w:style>
  <w:style w:type="paragraph" w:customStyle="1" w:styleId="3CF4170991B14E2D92177645D6CE9339">
    <w:name w:val="3CF4170991B14E2D92177645D6CE9339"/>
  </w:style>
  <w:style w:type="paragraph" w:customStyle="1" w:styleId="1E37AB60F2914C17A9940AF84CAE87AA">
    <w:name w:val="1E37AB60F2914C17A9940AF84CAE87AA"/>
  </w:style>
  <w:style w:type="paragraph" w:customStyle="1" w:styleId="3049361B1C9E4E12900BE5465143A84B">
    <w:name w:val="3049361B1C9E4E12900BE5465143A84B"/>
  </w:style>
  <w:style w:type="paragraph" w:customStyle="1" w:styleId="F26E3B5ADE664390BC8BDF4788B66059">
    <w:name w:val="F26E3B5ADE664390BC8BDF4788B66059"/>
  </w:style>
  <w:style w:type="paragraph" w:customStyle="1" w:styleId="BF875E525E1D4CD1A984E69462D074B7">
    <w:name w:val="BF875E525E1D4CD1A984E69462D074B7"/>
  </w:style>
  <w:style w:type="paragraph" w:customStyle="1" w:styleId="3C999EBE3CBE4702AA9AF3F07BE6A0F4">
    <w:name w:val="3C999EBE3CBE4702AA9AF3F07BE6A0F4"/>
  </w:style>
  <w:style w:type="paragraph" w:customStyle="1" w:styleId="084BDCBD5A754AEAAD7AC873F1F9EFED">
    <w:name w:val="084BDCBD5A754AEAAD7AC873F1F9EFED"/>
  </w:style>
  <w:style w:type="paragraph" w:customStyle="1" w:styleId="BB5671499A6743A591C7B7753FDE8DD4">
    <w:name w:val="BB5671499A6743A591C7B7753FDE8DD4"/>
  </w:style>
  <w:style w:type="paragraph" w:customStyle="1" w:styleId="D17B418037F644068B91F1181F74FB8C">
    <w:name w:val="D17B418037F644068B91F1181F74FB8C"/>
  </w:style>
  <w:style w:type="paragraph" w:customStyle="1" w:styleId="62A675A65B1046F39CEB921FCE0DBBA2">
    <w:name w:val="62A675A65B1046F39CEB921FCE0DBBA2"/>
  </w:style>
  <w:style w:type="paragraph" w:customStyle="1" w:styleId="DAAEE968FC4D4FA59759B48A23A57339">
    <w:name w:val="DAAEE968FC4D4FA59759B48A23A57339"/>
  </w:style>
  <w:style w:type="paragraph" w:customStyle="1" w:styleId="78A24FBA77AC4840AC9B8DB92F0FCD2A">
    <w:name w:val="78A24FBA77AC4840AC9B8DB92F0FCD2A"/>
  </w:style>
  <w:style w:type="paragraph" w:customStyle="1" w:styleId="6888193140F24FF682A584B3118D012A">
    <w:name w:val="6888193140F24FF682A584B3118D012A"/>
  </w:style>
  <w:style w:type="paragraph" w:customStyle="1" w:styleId="29285FF8D7A3493886C8765B6CEC276D">
    <w:name w:val="29285FF8D7A3493886C8765B6CEC276D"/>
  </w:style>
  <w:style w:type="paragraph" w:customStyle="1" w:styleId="D75BF42C08B349F9A19AAC78910BF2AB">
    <w:name w:val="D75BF42C08B349F9A19AAC78910BF2AB"/>
  </w:style>
  <w:style w:type="paragraph" w:customStyle="1" w:styleId="EEC33370CB79438F8C93E2C6A633798A">
    <w:name w:val="EEC33370CB79438F8C93E2C6A633798A"/>
  </w:style>
  <w:style w:type="paragraph" w:customStyle="1" w:styleId="906C0771FDD64FDB81639337DBB57DE7">
    <w:name w:val="906C0771FDD64FDB81639337DBB57DE7"/>
  </w:style>
  <w:style w:type="paragraph" w:customStyle="1" w:styleId="7F5ABCFFAEDB4F31A12A25BA82CB1501">
    <w:name w:val="7F5ABCFFAEDB4F31A12A25BA82CB1501"/>
  </w:style>
  <w:style w:type="paragraph" w:customStyle="1" w:styleId="C1B70BE2FB4C4705ADB932F775068FC2">
    <w:name w:val="C1B70BE2FB4C4705ADB932F775068FC2"/>
  </w:style>
  <w:style w:type="paragraph" w:customStyle="1" w:styleId="C2FB9E28B1F644068C9BC80C61D98288">
    <w:name w:val="C2FB9E28B1F644068C9BC80C61D98288"/>
  </w:style>
  <w:style w:type="paragraph" w:customStyle="1" w:styleId="3081E320CA8C46679371D9F566B162C2">
    <w:name w:val="3081E320CA8C46679371D9F566B162C2"/>
  </w:style>
  <w:style w:type="paragraph" w:customStyle="1" w:styleId="27686BB2D71349529B7F8F83304A3446">
    <w:name w:val="27686BB2D71349529B7F8F83304A3446"/>
  </w:style>
  <w:style w:type="paragraph" w:customStyle="1" w:styleId="3117614D8460483A8E11908246DBA1CD">
    <w:name w:val="3117614D8460483A8E11908246DBA1CD"/>
  </w:style>
  <w:style w:type="paragraph" w:customStyle="1" w:styleId="5A11D8A44E2F41DDAD76C6FBFD9CFCE6">
    <w:name w:val="5A11D8A44E2F41DDAD76C6FBFD9CFCE6"/>
  </w:style>
  <w:style w:type="paragraph" w:customStyle="1" w:styleId="6A3F9EB9093445EFA628323FB85E507F">
    <w:name w:val="6A3F9EB9093445EFA628323FB85E507F"/>
  </w:style>
  <w:style w:type="paragraph" w:customStyle="1" w:styleId="3806FD86B9F441F0ACF4227566283185">
    <w:name w:val="3806FD86B9F441F0ACF4227566283185"/>
  </w:style>
  <w:style w:type="paragraph" w:customStyle="1" w:styleId="B85588C721124F9DBD377DBB47535073">
    <w:name w:val="B85588C721124F9DBD377DBB47535073"/>
  </w:style>
  <w:style w:type="paragraph" w:customStyle="1" w:styleId="6E9ECFBB0FF84C0491187B71F67604EC">
    <w:name w:val="6E9ECFBB0FF84C0491187B71F67604EC"/>
  </w:style>
  <w:style w:type="paragraph" w:customStyle="1" w:styleId="42203583297245AAB8577504D5309528">
    <w:name w:val="42203583297245AAB8577504D5309528"/>
  </w:style>
  <w:style w:type="paragraph" w:customStyle="1" w:styleId="1E1F9DC1CA184999AC9555CA9DFDFDBF">
    <w:name w:val="1E1F9DC1CA184999AC9555CA9DFDFDBF"/>
  </w:style>
  <w:style w:type="paragraph" w:customStyle="1" w:styleId="82D718765C5D4C80A08966C3EE455FAD">
    <w:name w:val="82D718765C5D4C80A08966C3EE455FAD"/>
  </w:style>
  <w:style w:type="paragraph" w:customStyle="1" w:styleId="380FD79BC7944F72B2781E3E7A7A168B">
    <w:name w:val="380FD79BC7944F72B2781E3E7A7A168B"/>
  </w:style>
  <w:style w:type="paragraph" w:customStyle="1" w:styleId="9ADDD83455C04AC6A2F0B4F933EC83EF">
    <w:name w:val="9ADDD83455C04AC6A2F0B4F933EC83EF"/>
  </w:style>
  <w:style w:type="paragraph" w:customStyle="1" w:styleId="035068DB47034491B3B08200C2564952">
    <w:name w:val="035068DB47034491B3B08200C2564952"/>
  </w:style>
  <w:style w:type="paragraph" w:customStyle="1" w:styleId="08AC69EB01EB43EAA5618D657804BE51">
    <w:name w:val="08AC69EB01EB43EAA5618D657804BE51"/>
  </w:style>
  <w:style w:type="paragraph" w:customStyle="1" w:styleId="9AABFDDE197A44D7BBABCCF43177B5D5">
    <w:name w:val="9AABFDDE197A44D7BBABCCF43177B5D5"/>
  </w:style>
  <w:style w:type="paragraph" w:customStyle="1" w:styleId="121A81CB22D04FEB84F266BDEDC08610">
    <w:name w:val="121A81CB22D04FEB84F266BDEDC08610"/>
  </w:style>
  <w:style w:type="paragraph" w:customStyle="1" w:styleId="CF15CD674681491BA1BE8A5C1BA2EE99">
    <w:name w:val="CF15CD674681491BA1BE8A5C1BA2EE99"/>
  </w:style>
  <w:style w:type="paragraph" w:customStyle="1" w:styleId="F3D3B304D6C64D9AA6151AEA514AC558">
    <w:name w:val="F3D3B304D6C64D9AA6151AEA514AC558"/>
  </w:style>
  <w:style w:type="paragraph" w:customStyle="1" w:styleId="A44CF79A2B2C4357A72D7F7693CB36A0">
    <w:name w:val="A44CF79A2B2C4357A72D7F7693CB36A0"/>
  </w:style>
  <w:style w:type="paragraph" w:customStyle="1" w:styleId="8189DFA7C3E44F839334F8D9A0128268">
    <w:name w:val="8189DFA7C3E44F839334F8D9A0128268"/>
  </w:style>
  <w:style w:type="paragraph" w:customStyle="1" w:styleId="6E1BC57F0B9F4FCEA4DDE4AF439CB05A">
    <w:name w:val="6E1BC57F0B9F4FCEA4DDE4AF439CB05A"/>
  </w:style>
  <w:style w:type="paragraph" w:customStyle="1" w:styleId="F443E91F3B2B47ACA78703D169912EC8">
    <w:name w:val="F443E91F3B2B47ACA78703D169912EC8"/>
  </w:style>
  <w:style w:type="paragraph" w:customStyle="1" w:styleId="7421B29AD46343EB98630B80589B5622">
    <w:name w:val="7421B29AD46343EB98630B80589B5622"/>
  </w:style>
  <w:style w:type="paragraph" w:customStyle="1" w:styleId="48D722167ED54604A82D6CABC71EEA26">
    <w:name w:val="48D722167ED54604A82D6CABC71EEA26"/>
  </w:style>
  <w:style w:type="paragraph" w:customStyle="1" w:styleId="498C1AFF6BC04135BFE1FC5BA87BD634">
    <w:name w:val="498C1AFF6BC04135BFE1FC5BA87BD634"/>
  </w:style>
  <w:style w:type="paragraph" w:customStyle="1" w:styleId="1165F5E3268D4F409DF856AA6525ADB7">
    <w:name w:val="1165F5E3268D4F409DF856AA6525ADB7"/>
  </w:style>
  <w:style w:type="paragraph" w:customStyle="1" w:styleId="A80A9B79F929401784978766C34B3900">
    <w:name w:val="A80A9B79F929401784978766C34B3900"/>
  </w:style>
  <w:style w:type="paragraph" w:customStyle="1" w:styleId="C111AF0E45F845ABA4641DE9E5443CCF">
    <w:name w:val="C111AF0E45F845ABA4641DE9E5443CCF"/>
  </w:style>
  <w:style w:type="paragraph" w:customStyle="1" w:styleId="14BFE967B9064E94B0BA840861C80C6B">
    <w:name w:val="14BFE967B9064E94B0BA840861C80C6B"/>
  </w:style>
  <w:style w:type="paragraph" w:customStyle="1" w:styleId="386E4DEC3EEC4ACEAAEA2ACAA76147F7">
    <w:name w:val="386E4DEC3EEC4ACEAAEA2ACAA76147F7"/>
  </w:style>
  <w:style w:type="paragraph" w:customStyle="1" w:styleId="7302AF6138304C27BB34E795A9B8DA75">
    <w:name w:val="7302AF6138304C27BB34E795A9B8DA75"/>
  </w:style>
  <w:style w:type="paragraph" w:customStyle="1" w:styleId="53F2DA6834F14C938E1596C75F70EA16">
    <w:name w:val="53F2DA6834F14C938E1596C75F70EA16"/>
  </w:style>
  <w:style w:type="paragraph" w:customStyle="1" w:styleId="CAD22B571F11490093341C5134BD1671">
    <w:name w:val="CAD22B571F11490093341C5134BD1671"/>
  </w:style>
  <w:style w:type="paragraph" w:customStyle="1" w:styleId="60DAB3A1258D49F89A6EBB461132438F">
    <w:name w:val="60DAB3A1258D49F89A6EBB461132438F"/>
  </w:style>
  <w:style w:type="paragraph" w:customStyle="1" w:styleId="DF052E477774496997A9AD5752595AF4">
    <w:name w:val="DF052E477774496997A9AD5752595AF4"/>
    <w:rsid w:val="00E00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Notula rapat.dotx</Template>
  <TotalTime>26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LAPTOP</dc:creator>
  <cp:lastModifiedBy>SHERLY NATALIA</cp:lastModifiedBy>
  <cp:revision>5</cp:revision>
  <dcterms:created xsi:type="dcterms:W3CDTF">2018-07-11T09:26:00Z</dcterms:created>
  <dcterms:modified xsi:type="dcterms:W3CDTF">2018-07-16T04:25:00Z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